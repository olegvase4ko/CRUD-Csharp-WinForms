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442E" w14:textId="4207EA81" w:rsidR="009C0E09" w:rsidRDefault="00D80214" w:rsidP="008B0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21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4BC37BF" w14:textId="77777777" w:rsidR="0054634B" w:rsidRDefault="0054634B" w:rsidP="008B0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BA862" w14:textId="7780DD75" w:rsidR="00D53522" w:rsidRPr="00D53522" w:rsidRDefault="00D53522" w:rsidP="00D53522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BY" w:eastAsia="ru-BY"/>
        </w:rPr>
      </w:pPr>
      <w:r w:rsidRPr="00D53522">
        <w:rPr>
          <w:color w:val="000000" w:themeColor="text1"/>
          <w:sz w:val="28"/>
          <w:szCs w:val="28"/>
          <w:lang w:val="ru-BY" w:eastAsia="ru-BY"/>
        </w:rPr>
        <w:t>Современный о</w:t>
      </w:r>
      <w:proofErr w:type="spellStart"/>
      <w:r w:rsidR="00A37088">
        <w:rPr>
          <w:color w:val="000000" w:themeColor="text1"/>
          <w:sz w:val="28"/>
          <w:szCs w:val="28"/>
          <w:lang w:eastAsia="ru-BY"/>
        </w:rPr>
        <w:t>тдел</w:t>
      </w:r>
      <w:proofErr w:type="spellEnd"/>
      <w:r w:rsidR="00A37088">
        <w:rPr>
          <w:color w:val="000000" w:themeColor="text1"/>
          <w:sz w:val="28"/>
          <w:szCs w:val="28"/>
          <w:lang w:eastAsia="ru-BY"/>
        </w:rPr>
        <w:t xml:space="preserve"> сбыта</w:t>
      </w:r>
      <w:r w:rsidRPr="00D53522">
        <w:rPr>
          <w:color w:val="000000" w:themeColor="text1"/>
          <w:sz w:val="28"/>
          <w:szCs w:val="28"/>
          <w:lang w:val="ru-BY" w:eastAsia="ru-BY"/>
        </w:rPr>
        <w:t xml:space="preserve"> – это весьма сложный объект как технически, так и с точки зрения управления</w:t>
      </w:r>
      <w:r w:rsidR="00A37088">
        <w:rPr>
          <w:color w:val="000000" w:themeColor="text1"/>
          <w:sz w:val="28"/>
          <w:szCs w:val="28"/>
          <w:lang w:eastAsia="ru-BY"/>
        </w:rPr>
        <w:t>, работу отдела сбыта любого предприятия можно сравнить с работой оптового склада</w:t>
      </w:r>
      <w:r w:rsidRPr="00D53522">
        <w:rPr>
          <w:color w:val="000000" w:themeColor="text1"/>
          <w:sz w:val="28"/>
          <w:szCs w:val="28"/>
          <w:lang w:val="ru-BY" w:eastAsia="ru-BY"/>
        </w:rPr>
        <w:t xml:space="preserve">. Потребность в </w:t>
      </w:r>
      <w:r w:rsidR="00A37088">
        <w:rPr>
          <w:color w:val="000000" w:themeColor="text1"/>
          <w:sz w:val="28"/>
          <w:szCs w:val="28"/>
          <w:lang w:eastAsia="ru-BY"/>
        </w:rPr>
        <w:t>таких отделах</w:t>
      </w:r>
      <w:r w:rsidRPr="00D53522">
        <w:rPr>
          <w:color w:val="000000" w:themeColor="text1"/>
          <w:sz w:val="28"/>
          <w:szCs w:val="28"/>
          <w:lang w:val="ru-BY" w:eastAsia="ru-BY"/>
        </w:rPr>
        <w:t xml:space="preserve"> существует на всех этапах движения товаров, начиная от источников сырья и заканчивая конечными потребителями.</w:t>
      </w:r>
    </w:p>
    <w:p w14:paraId="3B767E6A" w14:textId="2903CD09" w:rsidR="00AC499D" w:rsidRPr="00D53522" w:rsidRDefault="00A37088" w:rsidP="00AC499D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Отделы сбыта</w:t>
      </w:r>
      <w:r w:rsidR="00D53522" w:rsidRPr="00D53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представляют собой подразделения оптовых баз, предназначаемых для хранения торговых запасов, комплектования товарного ассортимента,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они</w:t>
      </w:r>
      <w:r w:rsidR="00D53522" w:rsidRPr="00D53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являются</w:t>
      </w:r>
      <w:r w:rsid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подразделением</w:t>
      </w:r>
      <w:r w:rsidR="00D53522" w:rsidRPr="00D53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не только для оптовых баз, но и для предприятий оптовой торговли, а также являются материально технической базой розничной торговли.</w:t>
      </w:r>
    </w:p>
    <w:p w14:paraId="68600947" w14:textId="0F2F87EF" w:rsidR="00AC499D" w:rsidRPr="00AC499D" w:rsidRDefault="00AC499D" w:rsidP="00AC499D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Функции </w:t>
      </w:r>
      <w:r w:rsidR="00A370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отдела сбыта</w:t>
      </w: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</w:t>
      </w:r>
    </w:p>
    <w:p w14:paraId="4750E7A5" w14:textId="33076049" w:rsidR="00AC499D" w:rsidRPr="00AC499D" w:rsidRDefault="00AC499D" w:rsidP="00AC49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получение товара от поставщиков и осуществление контроля за их количеством и качеством.</w:t>
      </w:r>
    </w:p>
    <w:p w14:paraId="05D392A4" w14:textId="3D0AFACC" w:rsidR="00AC499D" w:rsidRPr="00AC499D" w:rsidRDefault="00AC499D" w:rsidP="00AC49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обеспечение надлежащих усилий их хранения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20AD4E0F" w14:textId="69443B8C" w:rsidR="00AC499D" w:rsidRPr="00AC499D" w:rsidRDefault="00AC499D" w:rsidP="00AC49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</w:t>
      </w: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сортировка и подготовка товаров к продаже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33985CEF" w14:textId="79AD6916" w:rsidR="00AC499D" w:rsidRPr="00AC499D" w:rsidRDefault="00AC499D" w:rsidP="00AC49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</w:t>
      </w: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комплектование заказов покупателей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4EEFADE9" w14:textId="0CA55B2B" w:rsidR="0054634B" w:rsidRPr="00AC499D" w:rsidRDefault="00AC499D" w:rsidP="00AC49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</w:t>
      </w:r>
      <w:r w:rsidRPr="00AC4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товароснабжение различных торговых предприятий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5E2DFC90" w14:textId="33ED02FF" w:rsidR="00797663" w:rsidRPr="00AC499D" w:rsidRDefault="00AA6DD9" w:rsidP="00AC499D">
      <w:pPr>
        <w:tabs>
          <w:tab w:val="left" w:pos="897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AC499D" w:rsidRPr="00AC49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протекающие внутри отдела сбыта</w:t>
      </w:r>
      <w:r w:rsidR="00AC499D" w:rsidRPr="00AC49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технически сложны и требуют трудовых и финансовых ресурсов. Чтобы упростить учет товара и контроль за его движением, необходимо навести порядок и тщательно систематизировать всю сопряженную информацию. Ускорить выполнение бизнес-задач помогают специализированные оборудование и программное обеспечение.</w:t>
      </w:r>
    </w:p>
    <w:p w14:paraId="253EFF40" w14:textId="218C44D2" w:rsidR="00797663" w:rsidRPr="0065356D" w:rsidRDefault="00797663" w:rsidP="00797663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бизнес, малый или большой, нуждается в понятном для пользователя интерфейс</w:t>
      </w:r>
      <w:r w:rsidR="00065CF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DD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4110">
        <w:rPr>
          <w:rFonts w:ascii="Times New Roman" w:hAnsi="Times New Roman" w:cs="Times New Roman"/>
          <w:color w:val="auto"/>
          <w:sz w:val="28"/>
          <w:szCs w:val="28"/>
        </w:rPr>
        <w:t>Для записи, выборки и обработки данных, хранящихся в компьютерной базе данных, необходима система управления базой данных, каковой и является ПО MySQL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CD2F30B" w14:textId="5B6ED79A" w:rsidR="009C0E09" w:rsidRPr="00797663" w:rsidRDefault="009C0E09" w:rsidP="009C0E0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7663">
        <w:rPr>
          <w:rFonts w:ascii="Times New Roman" w:hAnsi="Times New Roman" w:cs="Times New Roman"/>
          <w:color w:val="auto"/>
          <w:sz w:val="28"/>
          <w:szCs w:val="28"/>
        </w:rPr>
        <w:t xml:space="preserve">Целью выполнения курсового проекта является развитие навыков реализации </w:t>
      </w:r>
      <w:r w:rsidR="00AA6DD9"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r w:rsidRPr="00797663">
        <w:rPr>
          <w:rFonts w:ascii="Times New Roman" w:hAnsi="Times New Roman" w:cs="Times New Roman"/>
          <w:color w:val="auto"/>
          <w:sz w:val="28"/>
          <w:szCs w:val="28"/>
        </w:rPr>
        <w:t xml:space="preserve"> с использованием прикладного интерфейса; сред</w:t>
      </w:r>
      <w:r w:rsidR="00E546B3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116973" w:rsidRPr="007976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97663">
        <w:rPr>
          <w:rFonts w:ascii="Times New Roman" w:hAnsi="Times New Roman" w:cs="Times New Roman"/>
          <w:color w:val="auto"/>
          <w:sz w:val="28"/>
          <w:szCs w:val="28"/>
        </w:rPr>
        <w:t>разработки</w:t>
      </w:r>
      <w:r w:rsidR="00116973" w:rsidRPr="00797663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797663">
        <w:rPr>
          <w:rFonts w:ascii="Times New Roman" w:hAnsi="Times New Roman" w:cs="Times New Roman"/>
          <w:color w:val="auto"/>
          <w:sz w:val="28"/>
          <w:szCs w:val="28"/>
        </w:rPr>
        <w:t>получение опыта разработки сетевых программных средств.</w:t>
      </w:r>
    </w:p>
    <w:p w14:paraId="43C2E10F" w14:textId="0204446C" w:rsidR="009C0E09" w:rsidRPr="00797663" w:rsidRDefault="009C0E09" w:rsidP="009C0E0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7663">
        <w:rPr>
          <w:rFonts w:ascii="Times New Roman" w:hAnsi="Times New Roman" w:cs="Times New Roman"/>
          <w:color w:val="auto"/>
          <w:sz w:val="28"/>
          <w:szCs w:val="28"/>
        </w:rPr>
        <w:t>В ходе выполнения курсового проекта у студента должно формироваться представление об этапах проектирования и создания сетевых программных средств.</w:t>
      </w:r>
    </w:p>
    <w:p w14:paraId="2640E43A" w14:textId="77777777" w:rsidR="009C0E09" w:rsidRPr="00797663" w:rsidRDefault="009C0E09" w:rsidP="009C0E0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7663">
        <w:rPr>
          <w:rFonts w:ascii="Times New Roman" w:hAnsi="Times New Roman" w:cs="Times New Roman"/>
          <w:color w:val="auto"/>
          <w:sz w:val="28"/>
          <w:szCs w:val="28"/>
        </w:rPr>
        <w:t>В ходе достижения цели решаются следующие задачи:</w:t>
      </w:r>
    </w:p>
    <w:p w14:paraId="22804E81" w14:textId="13CA9265" w:rsidR="009C0E09" w:rsidRPr="00797663" w:rsidRDefault="00301D81" w:rsidP="009C0E09">
      <w:pPr>
        <w:tabs>
          <w:tab w:val="left" w:pos="568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065C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C0E09" w:rsidRPr="00797663">
        <w:rPr>
          <w:rFonts w:ascii="Times New Roman" w:hAnsi="Times New Roman" w:cs="Times New Roman"/>
          <w:color w:val="auto"/>
          <w:sz w:val="28"/>
          <w:szCs w:val="28"/>
        </w:rPr>
        <w:t>развитие логического и алгоритмического мышления;</w:t>
      </w:r>
    </w:p>
    <w:p w14:paraId="2F505EA4" w14:textId="1C34FE83" w:rsidR="009C0E09" w:rsidRPr="00797663" w:rsidRDefault="00301D81" w:rsidP="009C0E09">
      <w:pPr>
        <w:tabs>
          <w:tab w:val="left" w:pos="524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065C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C0E09" w:rsidRPr="00797663">
        <w:rPr>
          <w:rFonts w:ascii="Times New Roman" w:hAnsi="Times New Roman" w:cs="Times New Roman"/>
          <w:color w:val="auto"/>
          <w:sz w:val="28"/>
          <w:szCs w:val="28"/>
        </w:rPr>
        <w:t>выработка умения формулировать суждения и выводы, логически последовательно и доказательно их излагать;</w:t>
      </w:r>
    </w:p>
    <w:p w14:paraId="394B80C3" w14:textId="07E1A802" w:rsidR="009C0E09" w:rsidRPr="00797663" w:rsidRDefault="00F57E1B" w:rsidP="009C0E09">
      <w:pPr>
        <w:tabs>
          <w:tab w:val="left" w:pos="568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065C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C0E09" w:rsidRPr="00797663">
        <w:rPr>
          <w:rFonts w:ascii="Times New Roman" w:hAnsi="Times New Roman" w:cs="Times New Roman"/>
          <w:color w:val="auto"/>
          <w:sz w:val="28"/>
          <w:szCs w:val="28"/>
        </w:rPr>
        <w:t>овладение навыками самостоятельной исследовательской работы;</w:t>
      </w:r>
    </w:p>
    <w:p w14:paraId="446D166D" w14:textId="7D44CD18" w:rsidR="00351F19" w:rsidRDefault="00F57E1B" w:rsidP="00351F1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065C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C0E09" w:rsidRPr="00797663">
        <w:rPr>
          <w:rFonts w:ascii="Times New Roman" w:hAnsi="Times New Roman" w:cs="Times New Roman"/>
          <w:color w:val="auto"/>
          <w:sz w:val="28"/>
          <w:szCs w:val="28"/>
        </w:rPr>
        <w:t>закрепление использования технологи</w:t>
      </w:r>
      <w:r w:rsidR="00AA6DD9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9C0E09" w:rsidRPr="00797663">
        <w:rPr>
          <w:rFonts w:ascii="Times New Roman" w:hAnsi="Times New Roman" w:cs="Times New Roman"/>
          <w:color w:val="auto"/>
          <w:sz w:val="28"/>
          <w:szCs w:val="28"/>
        </w:rPr>
        <w:t xml:space="preserve"> сетевого программирования на стороне клиента и сервера.</w:t>
      </w:r>
    </w:p>
    <w:p w14:paraId="7500B790" w14:textId="77777777" w:rsidR="00351F19" w:rsidRDefault="00351F1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414B7BD" w14:textId="77777777" w:rsidR="00AE7CC8" w:rsidRDefault="00AE7CC8" w:rsidP="005463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E7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предметной области</w:t>
      </w:r>
    </w:p>
    <w:p w14:paraId="69D9AC98" w14:textId="77777777" w:rsidR="00AE7CC8" w:rsidRPr="009B479C" w:rsidRDefault="00AE7CC8" w:rsidP="00165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F2260" w14:textId="77777777" w:rsidR="00CD4716" w:rsidRPr="00721AE0" w:rsidRDefault="00AE7CC8" w:rsidP="00F036DF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1AE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596B0F0" w14:textId="5179BF0E" w:rsidR="00C873C0" w:rsidRPr="00165090" w:rsidRDefault="00165090" w:rsidP="00165090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5090">
        <w:rPr>
          <w:rFonts w:ascii="Times New Roman" w:hAnsi="Times New Roman" w:cs="Times New Roman"/>
          <w:color w:val="auto"/>
          <w:sz w:val="28"/>
          <w:szCs w:val="28"/>
        </w:rPr>
        <w:t xml:space="preserve">Для создания базы данных </w:t>
      </w:r>
      <w:r w:rsidR="008967D0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r w:rsidR="006130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>отдела сбыта</w:t>
      </w:r>
      <w:r w:rsidRPr="00165090">
        <w:rPr>
          <w:rFonts w:ascii="Times New Roman" w:hAnsi="Times New Roman" w:cs="Times New Roman"/>
          <w:color w:val="auto"/>
          <w:sz w:val="28"/>
          <w:szCs w:val="28"/>
        </w:rPr>
        <w:t xml:space="preserve"> необходимо описать рабочую модель 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 xml:space="preserve">его </w:t>
      </w:r>
      <w:r w:rsidRPr="00165090">
        <w:rPr>
          <w:rFonts w:ascii="Times New Roman" w:hAnsi="Times New Roman" w:cs="Times New Roman"/>
          <w:color w:val="auto"/>
          <w:sz w:val="28"/>
          <w:szCs w:val="28"/>
        </w:rPr>
        <w:t xml:space="preserve">работы. </w:t>
      </w:r>
    </w:p>
    <w:p w14:paraId="3506957E" w14:textId="3681D46C" w:rsidR="002B16EC" w:rsidRDefault="009B479C" w:rsidP="00FE3A60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позволяет </w:t>
      </w:r>
      <w:r w:rsidR="006B2DB2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пользователю ознакомиться с </w:t>
      </w:r>
      <w:r w:rsidR="00AE7EF7">
        <w:rPr>
          <w:rFonts w:ascii="Times New Roman" w:hAnsi="Times New Roman" w:cs="Times New Roman"/>
          <w:color w:val="auto"/>
          <w:sz w:val="28"/>
          <w:szCs w:val="28"/>
        </w:rPr>
        <w:t>наличием товара на складе, поставщиками, клиентами и совершёнными сделками.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 xml:space="preserve"> Д</w:t>
      </w:r>
      <w:r w:rsidR="00A75FBF">
        <w:rPr>
          <w:rFonts w:ascii="Times New Roman" w:hAnsi="Times New Roman" w:cs="Times New Roman"/>
          <w:color w:val="auto"/>
          <w:sz w:val="28"/>
          <w:szCs w:val="28"/>
        </w:rPr>
        <w:t>обавлять, удалять и изменять необходимую информацию</w:t>
      </w:r>
      <w:r w:rsidR="00FE3A60">
        <w:rPr>
          <w:rFonts w:ascii="Times New Roman" w:hAnsi="Times New Roman" w:cs="Times New Roman"/>
          <w:color w:val="auto"/>
          <w:sz w:val="28"/>
          <w:szCs w:val="28"/>
        </w:rPr>
        <w:t>, тем самым ведя учёт движения товара на складе в режиме реального времени.</w:t>
      </w:r>
    </w:p>
    <w:p w14:paraId="4BED94BA" w14:textId="1C960A00" w:rsidR="00D21CC3" w:rsidRDefault="00613062" w:rsidP="00121DF7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</w:t>
      </w:r>
      <w:r w:rsidR="00D936C2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>тдела сбыта</w:t>
      </w:r>
      <w:r w:rsidR="0054634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660A">
        <w:rPr>
          <w:rFonts w:ascii="Times New Roman" w:hAnsi="Times New Roman" w:cs="Times New Roman"/>
          <w:color w:val="auto"/>
          <w:sz w:val="28"/>
          <w:szCs w:val="28"/>
        </w:rPr>
        <w:t>– это экономически выгодно</w:t>
      </w:r>
      <w:r w:rsidR="006D6FE5">
        <w:rPr>
          <w:rFonts w:ascii="Times New Roman" w:hAnsi="Times New Roman" w:cs="Times New Roman"/>
          <w:color w:val="auto"/>
          <w:sz w:val="28"/>
          <w:szCs w:val="28"/>
        </w:rPr>
        <w:t>, так как</w:t>
      </w:r>
      <w:r w:rsidR="005A66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03410">
        <w:rPr>
          <w:rFonts w:ascii="Times New Roman" w:hAnsi="Times New Roman" w:cs="Times New Roman"/>
          <w:color w:val="auto"/>
          <w:sz w:val="28"/>
          <w:szCs w:val="28"/>
        </w:rPr>
        <w:t xml:space="preserve">её наличие значительно упрощает работу экономистов и логистов, </w:t>
      </w:r>
      <w:r w:rsidR="001E1AE8">
        <w:rPr>
          <w:rFonts w:ascii="Times New Roman" w:hAnsi="Times New Roman" w:cs="Times New Roman"/>
          <w:color w:val="auto"/>
          <w:sz w:val="28"/>
          <w:szCs w:val="28"/>
        </w:rPr>
        <w:t>можно проследить движение товара на каждом его этапе, так же полностью контролиро</w:t>
      </w:r>
      <w:r w:rsidR="009A7F2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1E1AE8">
        <w:rPr>
          <w:rFonts w:ascii="Times New Roman" w:hAnsi="Times New Roman" w:cs="Times New Roman"/>
          <w:color w:val="auto"/>
          <w:sz w:val="28"/>
          <w:szCs w:val="28"/>
        </w:rPr>
        <w:t>ать</w:t>
      </w:r>
      <w:r w:rsidR="001E2E4F">
        <w:rPr>
          <w:rFonts w:ascii="Times New Roman" w:hAnsi="Times New Roman" w:cs="Times New Roman"/>
          <w:color w:val="auto"/>
          <w:sz w:val="28"/>
          <w:szCs w:val="28"/>
        </w:rPr>
        <w:t xml:space="preserve"> и документировать</w:t>
      </w:r>
      <w:r w:rsidR="00685CAE">
        <w:rPr>
          <w:rFonts w:ascii="Times New Roman" w:hAnsi="Times New Roman" w:cs="Times New Roman"/>
          <w:color w:val="auto"/>
          <w:sz w:val="28"/>
          <w:szCs w:val="28"/>
        </w:rPr>
        <w:t xml:space="preserve"> все процессы, происходящие в пределах 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>отдела</w:t>
      </w:r>
      <w:r w:rsidR="00685CA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707CC24" w14:textId="5A929906" w:rsidR="00165090" w:rsidRPr="00116973" w:rsidRDefault="004F2C2B" w:rsidP="004F2C2B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F2C2B">
        <w:rPr>
          <w:rFonts w:ascii="Times New Roman" w:hAnsi="Times New Roman" w:cs="Times New Roman"/>
          <w:color w:val="auto"/>
          <w:sz w:val="28"/>
          <w:szCs w:val="28"/>
        </w:rPr>
        <w:t xml:space="preserve">Целью работы является проектирование и реализация базы данных для </w:t>
      </w:r>
      <w:r w:rsidR="008A74F8">
        <w:rPr>
          <w:rFonts w:ascii="Times New Roman" w:hAnsi="Times New Roman" w:cs="Times New Roman"/>
          <w:color w:val="auto"/>
          <w:sz w:val="28"/>
          <w:szCs w:val="28"/>
        </w:rPr>
        <w:t>отдела сбыта металлургического завода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средствами </w:t>
      </w:r>
      <w:r w:rsidR="0043224D">
        <w:rPr>
          <w:rFonts w:ascii="Times New Roman" w:hAnsi="Times New Roman" w:cs="Times New Roman"/>
          <w:color w:val="auto"/>
          <w:sz w:val="28"/>
          <w:szCs w:val="28"/>
          <w:lang w:val="en-US"/>
        </w:rPr>
        <w:t>MySQL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3224D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сред</w:t>
      </w:r>
      <w:r w:rsidR="0043224D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8A74F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8A74F8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VisualStudio</w:t>
      </w:r>
      <w:proofErr w:type="spellEnd"/>
      <w:r w:rsidR="00D4532E" w:rsidRPr="0011697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12F6E40" w14:textId="77777777" w:rsidR="00D4532E" w:rsidRPr="00116973" w:rsidRDefault="00D4532E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Создание базы данных решает следующие задачи:</w:t>
      </w:r>
    </w:p>
    <w:p w14:paraId="63A559AD" w14:textId="09043A44" w:rsidR="00D4532E" w:rsidRPr="00116973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D4532E" w:rsidRPr="00116973">
        <w:rPr>
          <w:rFonts w:ascii="Times New Roman" w:hAnsi="Times New Roman" w:cs="Times New Roman"/>
          <w:color w:val="auto"/>
          <w:sz w:val="28"/>
          <w:szCs w:val="28"/>
        </w:rPr>
        <w:t>структурирование информации о</w:t>
      </w:r>
      <w:r w:rsidR="00F7058D">
        <w:rPr>
          <w:rFonts w:ascii="Times New Roman" w:hAnsi="Times New Roman" w:cs="Times New Roman"/>
          <w:color w:val="auto"/>
          <w:sz w:val="28"/>
          <w:szCs w:val="28"/>
        </w:rPr>
        <w:t xml:space="preserve"> поставщиках</w:t>
      </w:r>
      <w:r w:rsidR="00D4532E" w:rsidRPr="00116973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596E262D" w14:textId="70C8530A" w:rsidR="00D4532E" w:rsidRPr="00116973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  <w:lang w:val="be-BY"/>
        </w:rPr>
        <w:tab/>
      </w:r>
      <w:r w:rsidR="00D4532E" w:rsidRPr="00116973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структурирование информации о </w:t>
      </w:r>
      <w:r w:rsidR="00F7058D">
        <w:rPr>
          <w:rFonts w:ascii="Times New Roman" w:hAnsi="Times New Roman" w:cs="Times New Roman"/>
          <w:color w:val="auto"/>
          <w:sz w:val="28"/>
          <w:szCs w:val="28"/>
          <w:lang w:val="be-BY"/>
        </w:rPr>
        <w:t>покупателях</w:t>
      </w:r>
      <w:r w:rsidR="00D4532E" w:rsidRPr="00116973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71BB6E80" w14:textId="6604A07B" w:rsidR="00D4532E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  <w:lang w:val="be-BY"/>
        </w:rPr>
        <w:tab/>
      </w:r>
      <w:r w:rsidR="00D4532E" w:rsidRPr="00116973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структурирование информации о </w:t>
      </w:r>
      <w:r w:rsidR="00A0132A">
        <w:rPr>
          <w:rFonts w:ascii="Times New Roman" w:hAnsi="Times New Roman" w:cs="Times New Roman"/>
          <w:color w:val="auto"/>
          <w:sz w:val="28"/>
          <w:szCs w:val="28"/>
          <w:lang w:val="be-BY"/>
        </w:rPr>
        <w:t>товарах на складе</w:t>
      </w:r>
      <w:r w:rsidR="00A0132A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14:paraId="3E8B22C1" w14:textId="77777777" w:rsidR="00D4532E" w:rsidRPr="00116973" w:rsidRDefault="001C748F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С помощью базы данных можн</w:t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AC1227F" w14:textId="7CA49D7E" w:rsidR="001C748F" w:rsidRPr="00116973" w:rsidRDefault="00301D81" w:rsidP="00770A38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узнавать 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информацию о </w:t>
      </w:r>
      <w:r w:rsidR="00F67C90">
        <w:rPr>
          <w:rFonts w:ascii="Times New Roman" w:hAnsi="Times New Roman" w:cs="Times New Roman"/>
          <w:color w:val="auto"/>
          <w:sz w:val="28"/>
          <w:szCs w:val="28"/>
        </w:rPr>
        <w:t>поставщик</w:t>
      </w:r>
      <w:r w:rsidR="00770A38">
        <w:rPr>
          <w:rFonts w:ascii="Times New Roman" w:hAnsi="Times New Roman" w:cs="Times New Roman"/>
          <w:color w:val="auto"/>
          <w:sz w:val="28"/>
          <w:szCs w:val="28"/>
        </w:rPr>
        <w:t>ах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50606F">
        <w:rPr>
          <w:rFonts w:ascii="Times New Roman" w:hAnsi="Times New Roman" w:cs="Times New Roman"/>
          <w:color w:val="auto"/>
          <w:sz w:val="28"/>
          <w:szCs w:val="28"/>
        </w:rPr>
        <w:t>код поставщика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0606F">
        <w:rPr>
          <w:rFonts w:ascii="Times New Roman" w:hAnsi="Times New Roman" w:cs="Times New Roman"/>
          <w:color w:val="auto"/>
          <w:sz w:val="28"/>
          <w:szCs w:val="28"/>
        </w:rPr>
        <w:t>имя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80B90">
        <w:rPr>
          <w:rFonts w:ascii="Times New Roman" w:hAnsi="Times New Roman" w:cs="Times New Roman"/>
          <w:color w:val="auto"/>
          <w:sz w:val="28"/>
          <w:szCs w:val="28"/>
        </w:rPr>
        <w:t xml:space="preserve"> телефон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14:paraId="5E5560EA" w14:textId="6BD8AA01" w:rsidR="001C748F" w:rsidRPr="00116973" w:rsidRDefault="00301D81" w:rsidP="00770A38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узнавать 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информацию </w:t>
      </w:r>
      <w:r w:rsidR="00680B90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C41AE">
        <w:rPr>
          <w:rFonts w:ascii="Times New Roman" w:hAnsi="Times New Roman" w:cs="Times New Roman"/>
          <w:color w:val="auto"/>
          <w:sz w:val="28"/>
          <w:szCs w:val="28"/>
        </w:rPr>
        <w:t>покупателях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680B90">
        <w:rPr>
          <w:rFonts w:ascii="Times New Roman" w:hAnsi="Times New Roman" w:cs="Times New Roman"/>
          <w:color w:val="auto"/>
          <w:sz w:val="28"/>
          <w:szCs w:val="28"/>
        </w:rPr>
        <w:t xml:space="preserve">код </w:t>
      </w:r>
      <w:r w:rsidR="00BC41AE">
        <w:rPr>
          <w:rFonts w:ascii="Times New Roman" w:hAnsi="Times New Roman" w:cs="Times New Roman"/>
          <w:color w:val="auto"/>
          <w:sz w:val="28"/>
          <w:szCs w:val="28"/>
        </w:rPr>
        <w:t>покупателя</w:t>
      </w:r>
      <w:r w:rsidR="00680B90">
        <w:rPr>
          <w:rFonts w:ascii="Times New Roman" w:hAnsi="Times New Roman" w:cs="Times New Roman"/>
          <w:color w:val="auto"/>
          <w:sz w:val="28"/>
          <w:szCs w:val="28"/>
        </w:rPr>
        <w:t>, имя, телефон</w:t>
      </w:r>
      <w:r w:rsidR="001C748F" w:rsidRPr="00116973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ED7FB0" w:rsidRPr="00116973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0C73D7BD" w14:textId="611A05D8" w:rsidR="00D4532E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узнавать </w:t>
      </w:r>
      <w:r w:rsidR="009D3888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информацию </w:t>
      </w:r>
      <w:r w:rsidR="00BC41AE">
        <w:rPr>
          <w:rFonts w:ascii="Times New Roman" w:hAnsi="Times New Roman" w:cs="Times New Roman"/>
          <w:color w:val="auto"/>
          <w:sz w:val="28"/>
          <w:szCs w:val="28"/>
        </w:rPr>
        <w:t>о товарах на складе</w:t>
      </w:r>
      <w:r w:rsidR="009D3888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EC34F9">
        <w:rPr>
          <w:rFonts w:ascii="Times New Roman" w:hAnsi="Times New Roman" w:cs="Times New Roman"/>
          <w:color w:val="auto"/>
          <w:sz w:val="28"/>
          <w:szCs w:val="28"/>
        </w:rPr>
        <w:t xml:space="preserve">код товара, название товара, </w:t>
      </w:r>
      <w:r w:rsidR="00915F18">
        <w:rPr>
          <w:rFonts w:ascii="Times New Roman" w:hAnsi="Times New Roman" w:cs="Times New Roman"/>
          <w:color w:val="auto"/>
          <w:sz w:val="28"/>
          <w:szCs w:val="28"/>
        </w:rPr>
        <w:t>количество, цена продажи за единицу товара</w:t>
      </w:r>
      <w:r w:rsidR="003976B5" w:rsidRPr="00116973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53282242" w14:textId="47B66581" w:rsidR="00C0036A" w:rsidRPr="00116973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>научиться формировать логические связи в ПО MySQL между таблицами;</w:t>
      </w:r>
    </w:p>
    <w:p w14:paraId="45B72B72" w14:textId="5E7580CB" w:rsidR="00C0036A" w:rsidRPr="00116973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>самостоятельно разработать формы для заполнения;</w:t>
      </w:r>
    </w:p>
    <w:p w14:paraId="752AEC53" w14:textId="63AA987A" w:rsidR="00C0036A" w:rsidRPr="00116973" w:rsidRDefault="00301D81" w:rsidP="00D4532E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0036A" w:rsidRPr="00116973">
        <w:rPr>
          <w:rFonts w:ascii="Times New Roman" w:hAnsi="Times New Roman" w:cs="Times New Roman"/>
          <w:color w:val="auto"/>
          <w:sz w:val="28"/>
          <w:szCs w:val="28"/>
        </w:rPr>
        <w:t>разработать удобный для клиента интерфейс для работы с базой данных</w:t>
      </w:r>
      <w:r w:rsidR="00F82BC7" w:rsidRPr="00116973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1B835F0D" w14:textId="31559E4D" w:rsidR="001A5505" w:rsidRDefault="00301D81" w:rsidP="007A29F0">
      <w:pPr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35136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F82BC7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освоить навыки программирования в среде </w:t>
      </w:r>
      <w:proofErr w:type="spellStart"/>
      <w:r w:rsidR="007E3289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VisualStudio</w:t>
      </w:r>
      <w:proofErr w:type="spellEnd"/>
      <w:r w:rsidR="007E3289">
        <w:rPr>
          <w:rFonts w:ascii="Times New Roman" w:hAnsi="Times New Roman" w:cs="Times New Roman"/>
          <w:color w:val="auto"/>
          <w:sz w:val="28"/>
          <w:szCs w:val="28"/>
        </w:rPr>
        <w:t xml:space="preserve"> на языке программирования </w:t>
      </w:r>
      <w:r w:rsidR="007E3289">
        <w:rPr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="00F82BC7" w:rsidRPr="0011697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D55B832" w14:textId="77777777" w:rsidR="007E3289" w:rsidRPr="007E3289" w:rsidRDefault="007E3289" w:rsidP="007E3289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716B6B9" w14:textId="77777777" w:rsidR="00CD4716" w:rsidRPr="00116973" w:rsidRDefault="00AE7CC8" w:rsidP="0035283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из теории</w:t>
      </w:r>
    </w:p>
    <w:p w14:paraId="45D1F0BF" w14:textId="64B8D9BE" w:rsidR="00DE6C84" w:rsidRPr="008D641C" w:rsidRDefault="00DE6C84" w:rsidP="008D641C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MySQL — это быстрая, надежная, открыто распространяемая СУБД. MySQL, как и многие другие СУБД, функционирует по модели "клиент/сервер". Под этим подразумевается сетевая архитектура, в которой компьютеры играют роли клиентов либо серверов.</w:t>
      </w:r>
    </w:p>
    <w:p w14:paraId="220DAE9F" w14:textId="5488244E" w:rsidR="00DE6C84" w:rsidRDefault="00DE6C84" w:rsidP="00DE6C8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Клиентская программа MySQL представляет собой утилиту командной строки. Эта программа подключается к серверу по сети. Команды, выполняемые сервером, обычно связаны с чтением и записью данных на жестком диске. MySQL взаимодействует с базой данных на языке, называемом SQL (</w:t>
      </w:r>
      <w:proofErr w:type="spellStart"/>
      <w:r w:rsidRPr="00116973">
        <w:rPr>
          <w:rFonts w:ascii="Times New Roman" w:hAnsi="Times New Roman" w:cs="Times New Roman"/>
          <w:color w:val="auto"/>
          <w:sz w:val="28"/>
          <w:szCs w:val="28"/>
        </w:rPr>
        <w:t>Structured</w:t>
      </w:r>
      <w:proofErr w:type="spellEnd"/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16973">
        <w:rPr>
          <w:rFonts w:ascii="Times New Roman" w:hAnsi="Times New Roman" w:cs="Times New Roman"/>
          <w:color w:val="auto"/>
          <w:sz w:val="28"/>
          <w:szCs w:val="28"/>
        </w:rPr>
        <w:t>Query</w:t>
      </w:r>
      <w:proofErr w:type="spellEnd"/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Language — язык структурированных запросов).</w:t>
      </w:r>
    </w:p>
    <w:p w14:paraId="6DA10E0A" w14:textId="77777777" w:rsidR="007A29F0" w:rsidRDefault="00C0468E" w:rsidP="00C04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68E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 xml:space="preserve"> — это технология пользовательского интерфейса для .NET, представляющая собой набор управляемых библиотек, которые упрощают </w:t>
      </w:r>
      <w:r w:rsidRPr="00C0468E">
        <w:rPr>
          <w:rFonts w:ascii="Times New Roman" w:hAnsi="Times New Roman" w:cs="Times New Roman"/>
          <w:sz w:val="28"/>
          <w:szCs w:val="28"/>
        </w:rPr>
        <w:lastRenderedPageBreak/>
        <w:t>выполнение стандартных задач, таких как чтение из файловой системы и запись в нее.</w:t>
      </w:r>
    </w:p>
    <w:p w14:paraId="6E734922" w14:textId="56A496A9" w:rsidR="00C0468E" w:rsidRPr="00C0468E" w:rsidRDefault="00C0468E" w:rsidP="00C04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68E">
        <w:rPr>
          <w:rFonts w:ascii="Times New Roman" w:hAnsi="Times New Roman" w:cs="Times New Roman"/>
          <w:sz w:val="28"/>
          <w:szCs w:val="28"/>
        </w:rPr>
        <w:t xml:space="preserve">С помощью среды разработки, такой как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 xml:space="preserve">, можно создавать интеллектуальные клиентские приложения Windows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>, которые отображают информацию, запрашивают ввод пользователя и взаимодействуют с удаленными компьютерами по сети.</w:t>
      </w:r>
    </w:p>
    <w:p w14:paraId="57C98F9E" w14:textId="0334A325" w:rsidR="00C0468E" w:rsidRPr="00C0468E" w:rsidRDefault="00C0468E" w:rsidP="00C04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68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 xml:space="preserve"> форма — это визуальная поверхность, на которой выводится информация для пользователя. Обычно приложение Windows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 xml:space="preserve"> строится путем добавления элементов управления в формы и создания кода для реагирования на действия пользователя, такие как щелчки мыши или нажатия клавиш. Элемент управления — это отдельный элемент пользовательского интерфейса, предназначенный для отображения или ввода данных.</w:t>
      </w:r>
    </w:p>
    <w:p w14:paraId="6A977A63" w14:textId="39E7EAEF" w:rsidR="00C0468E" w:rsidRDefault="00C0468E" w:rsidP="00C04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68E">
        <w:rPr>
          <w:rFonts w:ascii="Times New Roman" w:hAnsi="Times New Roman" w:cs="Times New Roman"/>
          <w:sz w:val="28"/>
          <w:szCs w:val="28"/>
        </w:rPr>
        <w:t>При выполнении пользователем какого-либо действия с формой или одним из ее элементов управления создается событие. Приложение реагирует на эти события, как задано в коде, и обрабатывает события при их возникновении.</w:t>
      </w:r>
    </w:p>
    <w:p w14:paraId="708537DE" w14:textId="77777777" w:rsidR="007A29F0" w:rsidRDefault="00C0468E" w:rsidP="00C04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68E">
        <w:rPr>
          <w:rFonts w:ascii="Times New Roman" w:hAnsi="Times New Roman" w:cs="Times New Roman"/>
          <w:sz w:val="28"/>
          <w:szCs w:val="28"/>
        </w:rP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 объектно-ориентированный язык. Вы определяете типы и их поведение</w:t>
      </w:r>
      <w:r w:rsidR="007A29F0">
        <w:rPr>
          <w:rFonts w:ascii="Times New Roman" w:hAnsi="Times New Roman" w:cs="Times New Roman"/>
          <w:sz w:val="28"/>
          <w:szCs w:val="28"/>
        </w:rPr>
        <w:t xml:space="preserve">. </w:t>
      </w:r>
      <w:r w:rsidRPr="00C0468E">
        <w:rPr>
          <w:rFonts w:ascii="Times New Roman" w:hAnsi="Times New Roman" w:cs="Times New Roman"/>
          <w:sz w:val="28"/>
          <w:szCs w:val="28"/>
        </w:rPr>
        <w:t>Вот лишь несколько функций языка C#, которые позволяют создавать надежные и устойчивые приложения.</w:t>
      </w:r>
    </w:p>
    <w:p w14:paraId="112CADDE" w14:textId="49DE7CDE" w:rsidR="00C0468E" w:rsidRPr="00C0468E" w:rsidRDefault="00C0468E" w:rsidP="007A29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68E">
        <w:rPr>
          <w:rFonts w:ascii="Times New Roman" w:hAnsi="Times New Roman" w:cs="Times New Roman"/>
          <w:sz w:val="28"/>
          <w:szCs w:val="28"/>
        </w:rPr>
        <w:t xml:space="preserve">Сборка мусора автоматически освобождает память, занятую недостижимыми неиспользуемыми объектами. Типы, допускающие значение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>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</w:t>
      </w:r>
      <w:r w:rsidR="007A29F0">
        <w:rPr>
          <w:rFonts w:ascii="Times New Roman" w:hAnsi="Times New Roman" w:cs="Times New Roman"/>
          <w:sz w:val="28"/>
          <w:szCs w:val="28"/>
        </w:rPr>
        <w:t xml:space="preserve"> </w:t>
      </w:r>
      <w:r w:rsidRPr="00C0468E">
        <w:rPr>
          <w:rFonts w:ascii="Times New Roman" w:hAnsi="Times New Roman" w:cs="Times New Roman"/>
          <w:sz w:val="28"/>
          <w:szCs w:val="28"/>
        </w:rPr>
        <w:t xml:space="preserve">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В C# имеется Единая система типов. Все типы C#, включая типы-примитивы, такие как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 xml:space="preserve">, наследуют от одного корневого типа </w:t>
      </w:r>
      <w:proofErr w:type="spellStart"/>
      <w:r w:rsidRPr="00C0468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0468E">
        <w:rPr>
          <w:rFonts w:ascii="Times New Roman" w:hAnsi="Times New Roman" w:cs="Times New Roman"/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7B979A00" w14:textId="23301E28" w:rsidR="007A29F0" w:rsidRDefault="007A29F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FBE9D1" w14:textId="77777777" w:rsidR="00CD4716" w:rsidRPr="00116973" w:rsidRDefault="008C4F42" w:rsidP="0035283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113F83ED" w14:textId="34CB646D" w:rsidR="00D26076" w:rsidRPr="00D26076" w:rsidRDefault="00D26076" w:rsidP="00CD246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хранить данные о продукции предприятия, информацию о покупателях. Система должна формировать договора поставки. В процессе договорной кампании с покупателем составляются договора на поставку готовых изделий. Договор состоит из двух частей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общей части, включающей в себя реквизиты покупателя и поставщика, предмет поставки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и спецификации в которой приводятся сведения о товарах и сроках поставки. При отгрузке изделий покупателю товар сопровождается накладной.</w:t>
      </w:r>
    </w:p>
    <w:p w14:paraId="6076A7D2" w14:textId="2531E8A2" w:rsidR="00A502CC" w:rsidRPr="00116973" w:rsidRDefault="007D7888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</w:t>
      </w:r>
      <w:r w:rsidR="00D26076">
        <w:rPr>
          <w:rFonts w:ascii="Times New Roman" w:hAnsi="Times New Roman" w:cs="Times New Roman"/>
          <w:color w:val="auto"/>
          <w:sz w:val="28"/>
          <w:szCs w:val="28"/>
        </w:rPr>
        <w:t>отдела</w:t>
      </w:r>
      <w:r w:rsidR="007702A7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="007702A7">
        <w:rPr>
          <w:rFonts w:ascii="Times New Roman" w:hAnsi="Times New Roman" w:cs="Times New Roman"/>
          <w:color w:val="auto"/>
          <w:sz w:val="28"/>
          <w:szCs w:val="28"/>
          <w:lang w:val="en-US"/>
        </w:rPr>
        <w:t>factoryDB</w:t>
      </w:r>
      <w:proofErr w:type="spellEnd"/>
      <w:r w:rsidR="007702A7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D26076">
        <w:rPr>
          <w:rFonts w:ascii="Times New Roman" w:hAnsi="Times New Roman" w:cs="Times New Roman"/>
          <w:color w:val="auto"/>
          <w:sz w:val="28"/>
          <w:szCs w:val="28"/>
        </w:rPr>
        <w:t xml:space="preserve"> сбыта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будет состоять из </w:t>
      </w:r>
      <w:r w:rsidR="00D26076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0E4D7D">
        <w:rPr>
          <w:rFonts w:ascii="Times New Roman" w:hAnsi="Times New Roman" w:cs="Times New Roman"/>
          <w:color w:val="auto"/>
          <w:sz w:val="28"/>
          <w:szCs w:val="28"/>
        </w:rPr>
        <w:t>рёх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таблиц, каждая из которых выполняет свою </w:t>
      </w:r>
      <w:r w:rsidR="00EB79FE" w:rsidRPr="00116973">
        <w:rPr>
          <w:rFonts w:ascii="Times New Roman" w:hAnsi="Times New Roman" w:cs="Times New Roman"/>
          <w:color w:val="auto"/>
          <w:sz w:val="28"/>
          <w:szCs w:val="28"/>
        </w:rPr>
        <w:t>определенную функцию для работы</w:t>
      </w:r>
      <w:r w:rsidR="00D26076">
        <w:rPr>
          <w:rFonts w:ascii="Times New Roman" w:hAnsi="Times New Roman" w:cs="Times New Roman"/>
          <w:color w:val="auto"/>
          <w:sz w:val="28"/>
          <w:szCs w:val="28"/>
        </w:rPr>
        <w:t xml:space="preserve"> приложения</w:t>
      </w:r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(рисунок </w:t>
      </w:r>
      <w:r w:rsidR="00D26076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EB79FE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. В базе данных имеются следующие таблицы: </w:t>
      </w:r>
      <w:r w:rsidR="00DE17C7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075F5B">
        <w:rPr>
          <w:rFonts w:ascii="Times New Roman" w:hAnsi="Times New Roman" w:cs="Times New Roman"/>
          <w:color w:val="auto"/>
          <w:sz w:val="28"/>
          <w:szCs w:val="28"/>
        </w:rPr>
        <w:t>пок</w:t>
      </w:r>
      <w:r w:rsidR="009F5EAF">
        <w:rPr>
          <w:rFonts w:ascii="Times New Roman" w:hAnsi="Times New Roman" w:cs="Times New Roman"/>
          <w:color w:val="auto"/>
          <w:sz w:val="28"/>
          <w:szCs w:val="28"/>
        </w:rPr>
        <w:t>у</w:t>
      </w:r>
      <w:r w:rsidR="00075F5B">
        <w:rPr>
          <w:rFonts w:ascii="Times New Roman" w:hAnsi="Times New Roman" w:cs="Times New Roman"/>
          <w:color w:val="auto"/>
          <w:sz w:val="28"/>
          <w:szCs w:val="28"/>
        </w:rPr>
        <w:t>пателях</w:t>
      </w:r>
      <w:r w:rsidR="0061306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DE17C7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075F5B">
        <w:rPr>
          <w:rFonts w:ascii="Times New Roman" w:hAnsi="Times New Roman" w:cs="Times New Roman"/>
          <w:color w:val="auto"/>
          <w:sz w:val="28"/>
          <w:szCs w:val="28"/>
        </w:rPr>
        <w:t xml:space="preserve">поставщиках, </w:t>
      </w:r>
      <w:r w:rsidR="008F4710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9F5EAF">
        <w:rPr>
          <w:rFonts w:ascii="Times New Roman" w:hAnsi="Times New Roman" w:cs="Times New Roman"/>
          <w:color w:val="auto"/>
          <w:sz w:val="28"/>
          <w:szCs w:val="28"/>
        </w:rPr>
        <w:t>товар</w:t>
      </w:r>
      <w:r w:rsidR="008F4710">
        <w:rPr>
          <w:rFonts w:ascii="Times New Roman" w:hAnsi="Times New Roman" w:cs="Times New Roman"/>
          <w:color w:val="auto"/>
          <w:sz w:val="28"/>
          <w:szCs w:val="28"/>
        </w:rPr>
        <w:t>ах</w:t>
      </w:r>
      <w:r w:rsidR="009F5EAF">
        <w:rPr>
          <w:rFonts w:ascii="Times New Roman" w:hAnsi="Times New Roman" w:cs="Times New Roman"/>
          <w:color w:val="auto"/>
          <w:sz w:val="28"/>
          <w:szCs w:val="28"/>
        </w:rPr>
        <w:t xml:space="preserve"> на складе</w:t>
      </w:r>
      <w:r w:rsidR="00EB79FE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431100CD" w14:textId="77777777" w:rsidR="00A502CC" w:rsidRPr="00116973" w:rsidRDefault="00A502CC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E588652" w14:textId="6ED7CE78" w:rsidR="00CD2464" w:rsidRPr="00116973" w:rsidRDefault="00D26076" w:rsidP="00CD4716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41EF1AA" wp14:editId="6E7DDD15">
            <wp:extent cx="2087880" cy="1021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24" cy="102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ED6E" w14:textId="77777777" w:rsidR="00A502CC" w:rsidRPr="00116973" w:rsidRDefault="00A502CC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B124F55" w14:textId="11294A2A" w:rsidR="00A502CC" w:rsidRPr="007702A7" w:rsidRDefault="00A502CC" w:rsidP="00A502CC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26076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7702A7">
        <w:rPr>
          <w:rFonts w:ascii="Times New Roman" w:hAnsi="Times New Roman" w:cs="Times New Roman"/>
          <w:color w:val="auto"/>
          <w:sz w:val="28"/>
          <w:szCs w:val="28"/>
        </w:rPr>
        <w:t xml:space="preserve">Сущности базы данных </w:t>
      </w:r>
      <w:proofErr w:type="spellStart"/>
      <w:r w:rsidR="007702A7">
        <w:rPr>
          <w:rFonts w:ascii="Times New Roman" w:hAnsi="Times New Roman" w:cs="Times New Roman"/>
          <w:color w:val="auto"/>
          <w:sz w:val="28"/>
          <w:szCs w:val="28"/>
          <w:lang w:val="en-US"/>
        </w:rPr>
        <w:t>factoryDB</w:t>
      </w:r>
      <w:proofErr w:type="spellEnd"/>
    </w:p>
    <w:p w14:paraId="487A3676" w14:textId="77777777" w:rsidR="00A502CC" w:rsidRPr="00116973" w:rsidRDefault="00A502CC" w:rsidP="00A502CC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3882AC1" w14:textId="703D7044" w:rsidR="00267B1A" w:rsidRPr="00116973" w:rsidRDefault="00DE17C7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Таблицы</w:t>
      </w:r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D26076">
        <w:rPr>
          <w:rFonts w:ascii="Times New Roman" w:hAnsi="Times New Roman" w:cs="Times New Roman"/>
          <w:color w:val="auto"/>
          <w:sz w:val="28"/>
          <w:szCs w:val="28"/>
        </w:rPr>
        <w:t>С</w:t>
      </w:r>
      <w:proofErr w:type="spellStart"/>
      <w:r w:rsidR="0023378C">
        <w:rPr>
          <w:rFonts w:ascii="Times New Roman" w:hAnsi="Times New Roman" w:cs="Times New Roman"/>
          <w:color w:val="auto"/>
          <w:sz w:val="28"/>
          <w:szCs w:val="28"/>
          <w:lang w:val="en-US"/>
        </w:rPr>
        <w:t>lients</w:t>
      </w:r>
      <w:proofErr w:type="spellEnd"/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DE17C7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D26076">
        <w:rPr>
          <w:rFonts w:ascii="Times New Roman" w:hAnsi="Times New Roman" w:cs="Times New Roman"/>
          <w:color w:val="auto"/>
          <w:sz w:val="28"/>
          <w:szCs w:val="28"/>
          <w:lang w:val="en-US"/>
        </w:rPr>
        <w:t>Seller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DE17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>содерж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>т информацию 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92E53">
        <w:rPr>
          <w:rFonts w:ascii="Times New Roman" w:hAnsi="Times New Roman" w:cs="Times New Roman"/>
          <w:color w:val="auto"/>
          <w:sz w:val="28"/>
          <w:szCs w:val="28"/>
        </w:rPr>
        <w:t>покупателях и поставщиках</w:t>
      </w:r>
      <w:r w:rsidR="00267B1A" w:rsidRPr="00116973">
        <w:rPr>
          <w:rFonts w:ascii="Times New Roman" w:hAnsi="Times New Roman" w:cs="Times New Roman"/>
          <w:color w:val="auto"/>
          <w:sz w:val="28"/>
          <w:szCs w:val="28"/>
        </w:rPr>
        <w:t>. В таблице описаны следующие поля:</w:t>
      </w:r>
    </w:p>
    <w:p w14:paraId="69DCF871" w14:textId="71C75D76" w:rsidR="00267B1A" w:rsidRPr="00492E53" w:rsidRDefault="00267B1A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DE17C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92E53">
        <w:rPr>
          <w:rFonts w:ascii="Times New Roman" w:hAnsi="Times New Roman" w:cs="Times New Roman"/>
          <w:color w:val="auto"/>
          <w:sz w:val="28"/>
          <w:szCs w:val="28"/>
        </w:rPr>
        <w:t>код поставщика/покупателя</w:t>
      </w:r>
    </w:p>
    <w:p w14:paraId="2B5B5016" w14:textId="13A7CA51" w:rsidR="00267B1A" w:rsidRDefault="00267B1A" w:rsidP="00D26076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DE17C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D52C20">
        <w:rPr>
          <w:rFonts w:ascii="Times New Roman" w:hAnsi="Times New Roman" w:cs="Times New Roman"/>
          <w:color w:val="auto"/>
          <w:sz w:val="28"/>
          <w:szCs w:val="28"/>
        </w:rPr>
        <w:t>имя поставщика/покупателя</w:t>
      </w:r>
    </w:p>
    <w:p w14:paraId="2ED613AA" w14:textId="2A647FD1" w:rsidR="00D52C20" w:rsidRPr="0021416C" w:rsidRDefault="00D52C20" w:rsidP="00613062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телефон</w:t>
      </w:r>
    </w:p>
    <w:p w14:paraId="691C2964" w14:textId="281EE799" w:rsidR="00267B1A" w:rsidRPr="00116973" w:rsidRDefault="00267B1A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Ключевым полем является поле </w:t>
      </w:r>
      <w:r w:rsidR="00D52C20">
        <w:rPr>
          <w:rFonts w:ascii="Times New Roman" w:hAnsi="Times New Roman" w:cs="Times New Roman"/>
          <w:color w:val="auto"/>
          <w:sz w:val="28"/>
          <w:szCs w:val="28"/>
        </w:rPr>
        <w:t>код поставщика</w:t>
      </w:r>
      <w:r w:rsidR="00EE66F2">
        <w:rPr>
          <w:rFonts w:ascii="Times New Roman" w:hAnsi="Times New Roman" w:cs="Times New Roman"/>
          <w:color w:val="auto"/>
          <w:sz w:val="28"/>
          <w:szCs w:val="28"/>
        </w:rPr>
        <w:t>/покупателя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. Данное поле имеет целочисленный тип и предназначено для </w:t>
      </w:r>
      <w:r w:rsidR="000F1730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манипуляции полями внутри базы </w:t>
      </w:r>
      <w:r w:rsidR="00021F3A" w:rsidRPr="00116973">
        <w:rPr>
          <w:rFonts w:ascii="Times New Roman" w:hAnsi="Times New Roman" w:cs="Times New Roman"/>
          <w:color w:val="auto"/>
          <w:sz w:val="28"/>
          <w:szCs w:val="28"/>
        </w:rPr>
        <w:t>данных.</w:t>
      </w:r>
      <w:r w:rsidR="00A815FE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1FB6844" w14:textId="40CB75A8" w:rsidR="00586F16" w:rsidRDefault="00586F16" w:rsidP="00CD246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Поле</w:t>
      </w:r>
      <w:r w:rsidR="00477F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6F85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F67342">
        <w:rPr>
          <w:rFonts w:ascii="Times New Roman" w:hAnsi="Times New Roman" w:cs="Times New Roman"/>
          <w:color w:val="auto"/>
          <w:sz w:val="28"/>
          <w:szCs w:val="28"/>
        </w:rPr>
        <w:t>имя поставщика/покупателя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» имеет </w:t>
      </w:r>
      <w:r w:rsidR="00477F46">
        <w:rPr>
          <w:rFonts w:ascii="Times New Roman" w:hAnsi="Times New Roman" w:cs="Times New Roman"/>
          <w:color w:val="auto"/>
          <w:sz w:val="28"/>
          <w:szCs w:val="28"/>
        </w:rPr>
        <w:t>строковый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тип данных и </w:t>
      </w:r>
      <w:r w:rsidR="001109ED" w:rsidRPr="00116973">
        <w:rPr>
          <w:rFonts w:ascii="Times New Roman" w:hAnsi="Times New Roman" w:cs="Times New Roman"/>
          <w:color w:val="auto"/>
          <w:sz w:val="28"/>
          <w:szCs w:val="28"/>
        </w:rPr>
        <w:t>предоставляет инфор</w:t>
      </w:r>
      <w:r w:rsidR="00D155BD">
        <w:rPr>
          <w:rFonts w:ascii="Times New Roman" w:hAnsi="Times New Roman" w:cs="Times New Roman"/>
          <w:color w:val="auto"/>
          <w:sz w:val="28"/>
          <w:szCs w:val="28"/>
        </w:rPr>
        <w:t>мацию об имени поставщика/покупателя</w:t>
      </w:r>
      <w:r w:rsidR="001109ED" w:rsidRPr="0011697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4A2BE21" w14:textId="5DC988FE" w:rsidR="0021416C" w:rsidRPr="00116973" w:rsidRDefault="00021F3A" w:rsidP="0021416C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</w:t>
      </w:r>
      <w:r w:rsidR="00D149F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21416C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D149FE">
        <w:rPr>
          <w:rFonts w:ascii="Times New Roman" w:hAnsi="Times New Roman" w:cs="Times New Roman"/>
          <w:color w:val="auto"/>
          <w:sz w:val="28"/>
          <w:szCs w:val="28"/>
          <w:lang w:val="en-US"/>
        </w:rPr>
        <w:t>Product</w:t>
      </w:r>
      <w:r w:rsidR="00B62E26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r w:rsidR="00461411" w:rsidRPr="00DE17C7">
        <w:rPr>
          <w:rFonts w:ascii="Times New Roman" w:hAnsi="Times New Roman" w:cs="Times New Roman"/>
          <w:color w:val="auto"/>
          <w:sz w:val="28"/>
          <w:szCs w:val="28"/>
        </w:rPr>
        <w:t>содерж</w:t>
      </w:r>
      <w:r w:rsidR="00C6091A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461411" w:rsidRPr="00DE17C7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21416C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информацию 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0A29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091A">
        <w:rPr>
          <w:rFonts w:ascii="Times New Roman" w:hAnsi="Times New Roman" w:cs="Times New Roman"/>
          <w:color w:val="auto"/>
          <w:sz w:val="28"/>
          <w:szCs w:val="28"/>
        </w:rPr>
        <w:t>товарах на складе</w:t>
      </w:r>
      <w:r w:rsidR="0021416C" w:rsidRPr="00116973">
        <w:rPr>
          <w:rFonts w:ascii="Times New Roman" w:hAnsi="Times New Roman" w:cs="Times New Roman"/>
          <w:color w:val="auto"/>
          <w:sz w:val="28"/>
          <w:szCs w:val="28"/>
        </w:rPr>
        <w:t>. В таблице описаны следующие поля:</w:t>
      </w:r>
    </w:p>
    <w:p w14:paraId="0264CDDC" w14:textId="06A3FC7E" w:rsidR="0021416C" w:rsidRPr="00477F46" w:rsidRDefault="0021416C" w:rsidP="0021416C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6548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77F46">
        <w:rPr>
          <w:rFonts w:ascii="Times New Roman" w:hAnsi="Times New Roman" w:cs="Times New Roman"/>
          <w:color w:val="auto"/>
          <w:sz w:val="28"/>
          <w:szCs w:val="28"/>
        </w:rPr>
        <w:t>код товара</w:t>
      </w:r>
    </w:p>
    <w:p w14:paraId="703A2A8A" w14:textId="5A369FA0" w:rsidR="0021416C" w:rsidRDefault="0021416C" w:rsidP="0021416C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6548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091A">
        <w:rPr>
          <w:rFonts w:ascii="Times New Roman" w:hAnsi="Times New Roman" w:cs="Times New Roman"/>
          <w:color w:val="auto"/>
          <w:sz w:val="28"/>
          <w:szCs w:val="28"/>
        </w:rPr>
        <w:t>название товара</w:t>
      </w:r>
    </w:p>
    <w:p w14:paraId="37279F0B" w14:textId="1E040A5C" w:rsidR="00C6091A" w:rsidRPr="00613062" w:rsidRDefault="00C6091A" w:rsidP="00C6091A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количество товара на складе</w:t>
      </w:r>
    </w:p>
    <w:p w14:paraId="27383F66" w14:textId="2EC84779" w:rsidR="0021416C" w:rsidRDefault="0021416C" w:rsidP="00C6091A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6548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091A">
        <w:rPr>
          <w:rFonts w:ascii="Times New Roman" w:hAnsi="Times New Roman" w:cs="Times New Roman"/>
          <w:color w:val="auto"/>
          <w:sz w:val="28"/>
          <w:szCs w:val="28"/>
        </w:rPr>
        <w:t>стоимость за единицу товара</w:t>
      </w:r>
    </w:p>
    <w:p w14:paraId="59027112" w14:textId="4CBE88A0" w:rsidR="0021416C" w:rsidRPr="00116973" w:rsidRDefault="0021416C" w:rsidP="0021416C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Ключевым полем является поле </w:t>
      </w:r>
      <w:r w:rsidR="00477F46">
        <w:rPr>
          <w:rFonts w:ascii="Times New Roman" w:hAnsi="Times New Roman" w:cs="Times New Roman"/>
          <w:color w:val="auto"/>
          <w:sz w:val="28"/>
          <w:szCs w:val="28"/>
        </w:rPr>
        <w:t>код товара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. Данное поле имеет целочисленный тип и предназначено для манипуляции полями внутри базы </w:t>
      </w:r>
      <w:r w:rsidR="00461411" w:rsidRPr="00116973">
        <w:rPr>
          <w:rFonts w:ascii="Times New Roman" w:hAnsi="Times New Roman" w:cs="Times New Roman"/>
          <w:color w:val="auto"/>
          <w:sz w:val="28"/>
          <w:szCs w:val="28"/>
        </w:rPr>
        <w:t>данных.</w:t>
      </w: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4DBAF2E" w14:textId="022806B7" w:rsidR="00C641B9" w:rsidRPr="00116973" w:rsidRDefault="00C641B9" w:rsidP="00D748F8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Для реализации базы данных будет использоваться среда разработки </w:t>
      </w:r>
      <w:proofErr w:type="spellStart"/>
      <w:r w:rsidR="00C6091A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VisualStudio</w:t>
      </w:r>
      <w:proofErr w:type="spellEnd"/>
      <w:r w:rsidR="00C6091A">
        <w:rPr>
          <w:rFonts w:ascii="Times New Roman" w:hAnsi="Times New Roman" w:cs="Times New Roman"/>
          <w:color w:val="auto"/>
          <w:sz w:val="28"/>
          <w:szCs w:val="28"/>
        </w:rPr>
        <w:t xml:space="preserve">, в ней мы используем язык программирования </w:t>
      </w:r>
      <w:r w:rsidR="00C6091A">
        <w:rPr>
          <w:rFonts w:ascii="Times New Roman" w:hAnsi="Times New Roman" w:cs="Times New Roman"/>
          <w:color w:val="auto"/>
          <w:sz w:val="28"/>
          <w:szCs w:val="28"/>
          <w:lang w:val="en-US"/>
        </w:rPr>
        <w:t>C#</w:t>
      </w:r>
      <w:r w:rsidR="00C6091A">
        <w:rPr>
          <w:rFonts w:ascii="Times New Roman" w:hAnsi="Times New Roman" w:cs="Times New Roman"/>
          <w:color w:val="auto"/>
          <w:sz w:val="28"/>
          <w:szCs w:val="28"/>
        </w:rPr>
        <w:t xml:space="preserve">, а также интерфейс программирования приложений с графическим интерфейсом - </w:t>
      </w:r>
      <w:proofErr w:type="spellStart"/>
      <w:r w:rsidR="00C6091A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WindowsForms</w:t>
      </w:r>
      <w:proofErr w:type="spellEnd"/>
      <w:r w:rsidR="008C2B6F" w:rsidRPr="001169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BBF55A0" w14:textId="458AC019" w:rsidR="00955158" w:rsidRPr="00FE1E71" w:rsidRDefault="00955158" w:rsidP="00C6091A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1697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Запросы к базам</w:t>
      </w:r>
      <w:r w:rsidRPr="00955158">
        <w:rPr>
          <w:rFonts w:ascii="Times New Roman" w:hAnsi="Times New Roman" w:cs="Times New Roman"/>
          <w:color w:val="auto"/>
          <w:sz w:val="28"/>
          <w:szCs w:val="28"/>
        </w:rPr>
        <w:t xml:space="preserve"> данных выполняются с помощью SQL-запросов.</w:t>
      </w:r>
      <w:r w:rsidR="00C6091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55158">
        <w:rPr>
          <w:rFonts w:ascii="Times New Roman" w:hAnsi="Times New Roman" w:cs="Times New Roman"/>
          <w:color w:val="auto"/>
          <w:sz w:val="28"/>
          <w:szCs w:val="28"/>
        </w:rPr>
        <w:t>SQL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  <w:r w:rsidR="00FE1E7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E1E71">
        <w:rPr>
          <w:rFonts w:ascii="Times New Roman" w:hAnsi="Times New Roman" w:cs="Times New Roman"/>
          <w:color w:val="auto"/>
          <w:sz w:val="28"/>
          <w:szCs w:val="28"/>
        </w:rPr>
        <w:t xml:space="preserve">Подключение к БД реализуется внутренними средствами </w:t>
      </w:r>
      <w:proofErr w:type="spellStart"/>
      <w:r w:rsidR="00FE1E71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VisualStudio</w:t>
      </w:r>
      <w:proofErr w:type="spellEnd"/>
      <w:r w:rsidR="00FE1E7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7222520" w14:textId="7CCF84DF" w:rsidR="00461411" w:rsidRPr="00F95E22" w:rsidRDefault="00F95E22" w:rsidP="00F95E22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5702AA4" w14:textId="412680D7" w:rsidR="007D7888" w:rsidRPr="002C2D65" w:rsidRDefault="00E67B02" w:rsidP="0046141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Технологии разработки приложения</w:t>
      </w:r>
    </w:p>
    <w:p w14:paraId="6B20C033" w14:textId="77777777" w:rsidR="00E67B02" w:rsidRPr="002C2D65" w:rsidRDefault="00E67B02" w:rsidP="00E67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A50A6" w14:textId="2375F739" w:rsidR="00CD4716" w:rsidRDefault="00E67B02" w:rsidP="0035283A">
      <w:pPr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Алгоритм решения</w:t>
      </w:r>
    </w:p>
    <w:p w14:paraId="62C1FFFA" w14:textId="64BCC532" w:rsidR="00B457CF" w:rsidRDefault="00461411" w:rsidP="00461411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6141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Работа программы начинается с момента </w:t>
      </w:r>
      <w:r w:rsidR="00FE1E71">
        <w:rPr>
          <w:rFonts w:ascii="Times New Roman" w:hAnsi="Times New Roman" w:cs="Times New Roman"/>
          <w:bCs/>
          <w:color w:val="auto"/>
          <w:sz w:val="28"/>
          <w:szCs w:val="28"/>
        </w:rPr>
        <w:t>её запуска</w:t>
      </w:r>
      <w:r w:rsidRPr="00461411">
        <w:rPr>
          <w:rFonts w:ascii="Times New Roman" w:hAnsi="Times New Roman" w:cs="Times New Roman"/>
          <w:bCs/>
          <w:color w:val="auto"/>
          <w:sz w:val="28"/>
          <w:szCs w:val="28"/>
        </w:rPr>
        <w:t>. После запуска производятся действия, записанные в виде автоматических событий.</w:t>
      </w:r>
      <w:r w:rsidR="00B457C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В самом начале происходит подключение к базе данных, далее посредством обращения к подключенной БД происходят необходимые манипуляции с </w:t>
      </w:r>
      <w:proofErr w:type="gramStart"/>
      <w:r w:rsidR="00B457CF">
        <w:rPr>
          <w:rFonts w:ascii="Times New Roman" w:hAnsi="Times New Roman" w:cs="Times New Roman"/>
          <w:bCs/>
          <w:color w:val="auto"/>
          <w:sz w:val="28"/>
          <w:szCs w:val="28"/>
        </w:rPr>
        <w:t>данными(</w:t>
      </w:r>
      <w:proofErr w:type="gramEnd"/>
      <w:r w:rsidR="00B457C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вывод в </w:t>
      </w:r>
      <w:proofErr w:type="spellStart"/>
      <w:r w:rsidR="00B457C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DataGridView</w:t>
      </w:r>
      <w:proofErr w:type="spellEnd"/>
      <w:r w:rsidR="00B457CF">
        <w:rPr>
          <w:rFonts w:ascii="Times New Roman" w:hAnsi="Times New Roman" w:cs="Times New Roman"/>
          <w:bCs/>
          <w:color w:val="auto"/>
          <w:sz w:val="28"/>
          <w:szCs w:val="28"/>
        </w:rPr>
        <w:t>, добавление, удаление и редактирование данных).</w:t>
      </w:r>
    </w:p>
    <w:p w14:paraId="38E5EC00" w14:textId="77777777" w:rsidR="00B457CF" w:rsidRDefault="00B457CF" w:rsidP="00461411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5C6BECE" w14:textId="765C2840" w:rsidR="00803BAA" w:rsidRPr="002C2D65" w:rsidRDefault="00D60338" w:rsidP="0035283A">
      <w:pPr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color w:val="auto"/>
          <w:sz w:val="28"/>
          <w:szCs w:val="28"/>
        </w:rPr>
        <w:t>2.2</w:t>
      </w:r>
      <w:r w:rsidR="0014146D" w:rsidRPr="002C2D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C2D6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 приложения</w:t>
      </w:r>
    </w:p>
    <w:p w14:paraId="5492A1AD" w14:textId="323A732A" w:rsidR="007D7888" w:rsidRDefault="00B457CF" w:rsidP="007850F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Созданное приложение</w:t>
      </w:r>
      <w:r w:rsidR="00FE7B56"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состоит из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C218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вкладок, которые</w:t>
      </w:r>
      <w:r w:rsidR="00FE7B56"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FE7B56"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C2D65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auto"/>
          <w:sz w:val="28"/>
          <w:szCs w:val="28"/>
        </w:rPr>
        <w:t>рисунках 2,3,4,5</w:t>
      </w:r>
      <w:r w:rsidR="00FE7B56" w:rsidRPr="002C2D6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0E6F08F" w14:textId="6ABF886E" w:rsidR="00301BA8" w:rsidRDefault="00301BA8" w:rsidP="007850F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0E1D028" w14:textId="524E32BC" w:rsidR="00B457CF" w:rsidRDefault="00B457CF" w:rsidP="00B457CF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E182B75" wp14:editId="28C88026">
            <wp:extent cx="5113922" cy="3070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53" cy="307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857D" w14:textId="77777777" w:rsidR="00C218CC" w:rsidRPr="000828B3" w:rsidRDefault="00C218CC" w:rsidP="007850F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30346E8" w14:textId="6D98BDD0" w:rsidR="002C2D65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="002C2D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2C2D65"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Products</w:t>
      </w:r>
    </w:p>
    <w:p w14:paraId="17B6CB40" w14:textId="5AA0254C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CC3C6A6" w14:textId="016DD415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7D1463F0" wp14:editId="5CAFDBF9">
            <wp:extent cx="5154071" cy="31013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015" cy="31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E44C" w14:textId="2BDC1A11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DA964AE" w14:textId="7279FC30" w:rsidR="00B457CF" w:rsidRDefault="00B457CF" w:rsidP="00B457CF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Clients</w:t>
      </w:r>
    </w:p>
    <w:p w14:paraId="35E0D71E" w14:textId="4CCCA25E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17DBD66" w14:textId="5BEC4EAB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drawing>
          <wp:inline distT="0" distB="0" distL="0" distR="0" wp14:anchorId="63DA52D4" wp14:editId="1BFFAA5E">
            <wp:extent cx="5092065" cy="3017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45" cy="30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DFD9" w14:textId="04A246A0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577E665" w14:textId="2E029135" w:rsidR="00B457CF" w:rsidRDefault="00B457CF" w:rsidP="00B457CF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Deals</w:t>
      </w:r>
    </w:p>
    <w:p w14:paraId="607C23D7" w14:textId="33895B2C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77B7450" w14:textId="2DE769C6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705FEBD" wp14:editId="4CA935F0">
            <wp:extent cx="5416879" cy="3246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59" cy="32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9857" w14:textId="00CDF90E" w:rsid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DB96792" w14:textId="256D4584" w:rsidR="00B457CF" w:rsidRDefault="00B457CF" w:rsidP="00B457CF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Documents</w:t>
      </w:r>
    </w:p>
    <w:p w14:paraId="78D85171" w14:textId="77777777" w:rsidR="00B457CF" w:rsidRPr="00B457CF" w:rsidRDefault="00B457CF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7159C26" w14:textId="1E7EFE50" w:rsidR="00803BAA" w:rsidRDefault="0014146D" w:rsidP="0035283A">
      <w:pPr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Описание программы</w:t>
      </w:r>
    </w:p>
    <w:p w14:paraId="59AFB82D" w14:textId="72BC6287" w:rsidR="000828B3" w:rsidRPr="000828B3" w:rsidRDefault="000828B3" w:rsidP="000828B3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>Данн</w:t>
      </w:r>
      <w:r w:rsidR="00700CFA">
        <w:rPr>
          <w:rFonts w:ascii="Times New Roman" w:hAnsi="Times New Roman" w:cs="Times New Roman"/>
          <w:bCs/>
          <w:color w:val="auto"/>
          <w:sz w:val="28"/>
          <w:szCs w:val="28"/>
        </w:rPr>
        <w:t>ая</w:t>
      </w: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700CFA">
        <w:rPr>
          <w:rFonts w:ascii="Times New Roman" w:hAnsi="Times New Roman" w:cs="Times New Roman"/>
          <w:bCs/>
          <w:color w:val="auto"/>
          <w:sz w:val="28"/>
          <w:szCs w:val="28"/>
        </w:rPr>
        <w:t>программа</w:t>
      </w: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работает посредством </w:t>
      </w:r>
      <w:r w:rsidR="00700CFA">
        <w:rPr>
          <w:rFonts w:ascii="Times New Roman" w:hAnsi="Times New Roman" w:cs="Times New Roman"/>
          <w:bCs/>
          <w:color w:val="auto"/>
          <w:sz w:val="28"/>
          <w:szCs w:val="28"/>
        </w:rPr>
        <w:t>запросов</w:t>
      </w: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к </w:t>
      </w:r>
      <w:r w:rsidR="00700CFA">
        <w:rPr>
          <w:rFonts w:ascii="Times New Roman" w:hAnsi="Times New Roman" w:cs="Times New Roman"/>
          <w:bCs/>
          <w:color w:val="auto"/>
          <w:sz w:val="28"/>
          <w:szCs w:val="28"/>
        </w:rPr>
        <w:t>базе данных и последующим выводом информации в пользовательскую форму.</w:t>
      </w:r>
    </w:p>
    <w:p w14:paraId="4A5A9309" w14:textId="401CC0F1" w:rsidR="000828B3" w:rsidRPr="000828B3" w:rsidRDefault="000828B3" w:rsidP="000828B3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>Вначале необходимо совершить подключение к базе данных.</w:t>
      </w:r>
    </w:p>
    <w:p w14:paraId="31A698CA" w14:textId="3FA6AC80" w:rsidR="000828B3" w:rsidRDefault="000828B3" w:rsidP="000828B3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Код подключения представлен ниже на листинге </w:t>
      </w:r>
      <w:r w:rsidR="00700CFA">
        <w:rPr>
          <w:rFonts w:ascii="Times New Roman" w:hAnsi="Times New Roman" w:cs="Times New Roman"/>
          <w:bCs/>
          <w:color w:val="auto"/>
          <w:sz w:val="28"/>
          <w:szCs w:val="28"/>
        </w:rPr>
        <w:t>1</w:t>
      </w:r>
      <w:r w:rsidRPr="000828B3">
        <w:rPr>
          <w:rFonts w:ascii="Times New Roman" w:hAnsi="Times New Roman" w:cs="Times New Roman"/>
          <w:bCs/>
          <w:color w:val="auto"/>
          <w:sz w:val="28"/>
          <w:szCs w:val="28"/>
        </w:rPr>
        <w:t>:</w:t>
      </w:r>
    </w:p>
    <w:p w14:paraId="78348CBA" w14:textId="77777777" w:rsidR="00700CFA" w:rsidRDefault="00700CFA" w:rsidP="000828B3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9D5793C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proofErr w:type="spellStart"/>
      <w:r w:rsidRPr="00700CFA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700CFA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Form1_Load(</w:t>
      </w:r>
      <w:proofErr w:type="spellStart"/>
      <w:r w:rsidRPr="00700CFA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2D98A30D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53B402A9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sqlConnection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700CFA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new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SqlConnection(ConfigurationManager.ConnectionStrings[</w:t>
      </w:r>
      <w:r w:rsidRPr="00700CFA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"DB"</w:t>
      </w: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].ConnectionString);</w:t>
      </w:r>
    </w:p>
    <w:p w14:paraId="3BD6FE89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sqlConnection.Open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41EFB240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if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sqlConnection.State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!=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ConnectionState.Open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</w:t>
      </w:r>
    </w:p>
    <w:p w14:paraId="23960AFB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4E300ED5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MessageBox.Show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700CFA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"DB NOT </w:t>
      </w:r>
      <w:proofErr w:type="spellStart"/>
      <w:r w:rsidRPr="00700CFA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connected</w:t>
      </w:r>
      <w:proofErr w:type="spellEnd"/>
      <w:r w:rsidRPr="00700CFA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</w:t>
      </w: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24B5DE71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70235F74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ShowProd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700CFA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"Product"</w:t>
      </w: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1811CD25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ShowClients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7DF7BC69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ShowSeller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2403FC49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ShowComboProd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47F244FA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ShowComboClients</w:t>
      </w:r>
      <w:proofErr w:type="spellEnd"/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344CF719" w14:textId="77777777" w:rsidR="00700CFA" w:rsidRPr="00700CFA" w:rsidRDefault="00700CFA" w:rsidP="00700CFA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</w:p>
    <w:p w14:paraId="6A17EB24" w14:textId="07B0507A" w:rsidR="00485D37" w:rsidRPr="00700CFA" w:rsidRDefault="00700CFA" w:rsidP="00700CFA">
      <w:pPr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700CFA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0CD1E703" w14:textId="3CC6C322" w:rsidR="002C2D65" w:rsidRPr="002C2D65" w:rsidRDefault="002C2D65" w:rsidP="002C2D65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="00700CF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485D37">
        <w:rPr>
          <w:rFonts w:ascii="Times New Roman" w:hAnsi="Times New Roman" w:cs="Times New Roman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color w:val="auto"/>
          <w:sz w:val="28"/>
          <w:szCs w:val="28"/>
        </w:rPr>
        <w:t>одключение БД</w:t>
      </w:r>
    </w:p>
    <w:p w14:paraId="3A2E7545" w14:textId="6B2E3F9F" w:rsidR="00BE2411" w:rsidRDefault="00BE2411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7AAFF0B5" w14:textId="3479A7FD" w:rsidR="00A36C99" w:rsidRDefault="00A36C99" w:rsidP="0035283A">
      <w:pPr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 Результаты работы программы</w:t>
      </w:r>
    </w:p>
    <w:p w14:paraId="4AB2489D" w14:textId="0F3CDBF1" w:rsidR="00E520BA" w:rsidRPr="00485D37" w:rsidRDefault="00A36C99" w:rsidP="00A36C99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запуске </w:t>
      </w:r>
      <w:r w:rsidR="00700CFA">
        <w:rPr>
          <w:rFonts w:ascii="Times New Roman" w:eastAsia="Times New Roman" w:hAnsi="Times New Roman" w:cs="Times New Roman"/>
          <w:bCs/>
          <w:sz w:val="28"/>
          <w:szCs w:val="28"/>
        </w:rPr>
        <w:t>программы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появляется </w:t>
      </w:r>
      <w:r w:rsidR="00700CFA">
        <w:rPr>
          <w:rFonts w:ascii="Times New Roman" w:eastAsia="Times New Roman" w:hAnsi="Times New Roman" w:cs="Times New Roman"/>
          <w:bCs/>
          <w:sz w:val="28"/>
          <w:szCs w:val="28"/>
        </w:rPr>
        <w:t>её</w:t>
      </w:r>
      <w:r w:rsidR="00DE3A13"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интерфейс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. С его помощью осуществляется</w:t>
      </w:r>
      <w:r w:rsidR="007667C1"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переход на другие </w:t>
      </w:r>
      <w:r w:rsidR="00700CFA">
        <w:rPr>
          <w:rFonts w:ascii="Times New Roman" w:eastAsia="Times New Roman" w:hAnsi="Times New Roman" w:cs="Times New Roman"/>
          <w:bCs/>
          <w:sz w:val="28"/>
          <w:szCs w:val="28"/>
        </w:rPr>
        <w:t>вкладки</w:t>
      </w:r>
      <w:r w:rsidR="00485D37">
        <w:rPr>
          <w:rFonts w:ascii="Times New Roman" w:eastAsia="Times New Roman" w:hAnsi="Times New Roman" w:cs="Times New Roman"/>
          <w:bCs/>
          <w:sz w:val="28"/>
          <w:szCs w:val="28"/>
        </w:rPr>
        <w:t xml:space="preserve">. Код </w:t>
      </w:r>
      <w:r w:rsidR="00246D50">
        <w:rPr>
          <w:rFonts w:ascii="Times New Roman" w:eastAsia="Times New Roman" w:hAnsi="Times New Roman" w:cs="Times New Roman"/>
          <w:bCs/>
          <w:sz w:val="28"/>
          <w:szCs w:val="28"/>
        </w:rPr>
        <w:t>вкладки «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Products</w:t>
      </w:r>
      <w:r w:rsidR="00246D5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485D3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 на листинге 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="00485D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3498886D" w14:textId="77777777" w:rsidR="00E520BA" w:rsidRPr="002C2D65" w:rsidRDefault="00E520BA" w:rsidP="00A36C99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F97D0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button1_Click(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443F300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4721F0A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new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</w:p>
    <w:p w14:paraId="7C192EE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$"INSERT INTO [Product] (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Name,Amount,Cost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) VALUES (N'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{textBox1.Text}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','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{textBox2.Text}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','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{textBox3.Text}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')"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,sqlConnection);</w:t>
      </w:r>
    </w:p>
    <w:p w14:paraId="6D29024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//  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MessageBox.Show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("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Добалена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 " +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command.ExecuteNonQuery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().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ToString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 + " Строка");</w:t>
      </w:r>
    </w:p>
    <w:p w14:paraId="594A083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command.ExecuteNonQuery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082AAB8F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ShowProd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"Product"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6804448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textBox1.Text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6C6802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textBox2.Text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82F5B7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textBox3.Text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1BD3E0E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2A6707F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4DAA05C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listBox1_SelectedIndexChanged(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0EAC2B63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7E09401D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</w:t>
      </w:r>
    </w:p>
    <w:p w14:paraId="43ED9FD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0E1A7033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274F0DA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button2_Click(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1ECA7657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582A987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DelProd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7527AAD3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0DD1573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330AB41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dataGridView1_MouseClick(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MouseEventArgs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3CAAABA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7A88A18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</w:t>
      </w:r>
    </w:p>
    <w:p w14:paraId="66A8984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 </w:t>
      </w:r>
    </w:p>
    <w:p w14:paraId="6CE76B8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int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Convert.ToInt32(dataGridView1.CurrentRow.Cells[0].Value.ToString());</w:t>
      </w:r>
    </w:p>
    <w:p w14:paraId="05161F86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label4.Text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"Идентификатор продукта: 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+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id.ToString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3CC411C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48E9C3D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textBox4.Text = dataGridView1.CurrentRow.Cells[1].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Value.ToString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4B0A3DA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textBox5.Text = dataGridView1.CurrentRow.Cells[2].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Value.ToString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62EC453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textBox6.Text = dataGridView1.CurrentRow.Cells[3].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Value.ToString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1D288AD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3762A8C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5EF2ACB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/*        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command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new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($"SELECT * FROM Product WHERE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={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}",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sqlConnection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);</w:t>
      </w:r>
    </w:p>
    <w:p w14:paraId="1ED9E0E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lastRenderedPageBreak/>
        <w:t xml:space="preserve">                        textBox4.Text =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command.ExecuteScalar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().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ToString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();</w:t>
      </w:r>
    </w:p>
    <w:p w14:paraId="279686C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        */</w:t>
      </w:r>
    </w:p>
    <w:p w14:paraId="54BDD10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//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MessageBox.Show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SqlDataAdapter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);</w:t>
      </w:r>
    </w:p>
    <w:p w14:paraId="11096EC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31EBDC0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4065C00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button3_Click(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1A85B10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15E6230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int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Convert.ToInt32(dataGridView1.CurrentRow.Cells[0].Value.ToString());</w:t>
      </w:r>
    </w:p>
    <w:p w14:paraId="38D9AAB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new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</w:p>
    <w:p w14:paraId="11760D2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$"UPDATE Product SET Name=N'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{textBox4.Text}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',Amount=N'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{textBox5.Text}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',Cost='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{textBox6.Text}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' WHERE 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=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sqlConnection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78E3B4F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52A21DC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//  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MessageBox.Show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("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Добалена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 " +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command.ExecuteNonQuery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().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ToString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 + " Строка");</w:t>
      </w:r>
    </w:p>
    <w:p w14:paraId="305C4D9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command.ExecuteNonQuery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6019FAA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ShowProd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"Product"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5FB13C6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textBox4.Text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2D67C2B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textBox5.Text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0A5CB43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textBox6.Text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7373889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324B7B4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14C5D66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tabPage1_MouseClick(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MouseEventArgs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04BFAF7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48BB7E5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textBox1.Text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5BE9963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textBox2.Text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2B35471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textBox3.Text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35F578F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textBox4.Text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252EE21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textBox5.Text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12A37873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textBox6.Text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4F92309" w14:textId="24509830" w:rsidR="00485D37" w:rsidRPr="00EF5F2B" w:rsidRDefault="00EF5F2B" w:rsidP="00EF5F2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0E2357F6" w14:textId="27B074EF" w:rsidR="00485D37" w:rsidRDefault="00485D37" w:rsidP="00DA6D33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Листинг 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Код </w:t>
      </w:r>
      <w:r w:rsidR="00DA6D33">
        <w:rPr>
          <w:rFonts w:ascii="Times New Roman" w:hAnsi="Times New Roman" w:cs="Times New Roman"/>
          <w:color w:val="auto"/>
          <w:sz w:val="28"/>
          <w:szCs w:val="28"/>
        </w:rPr>
        <w:t>вкладки «</w:t>
      </w:r>
      <w:r w:rsidR="00EF5F2B">
        <w:rPr>
          <w:rFonts w:ascii="Times New Roman" w:hAnsi="Times New Roman" w:cs="Times New Roman"/>
          <w:color w:val="auto"/>
          <w:sz w:val="28"/>
          <w:szCs w:val="28"/>
          <w:lang w:val="en-US"/>
        </w:rPr>
        <w:t>Products</w:t>
      </w:r>
      <w:r w:rsidR="00DA6D33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418435F9" w14:textId="77777777" w:rsidR="004469DA" w:rsidRDefault="004469DA" w:rsidP="00DA6D33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B1CDE41" w14:textId="6235B241" w:rsidR="00EE4D47" w:rsidRDefault="004469DA" w:rsidP="00C75695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Аналогичный код име</w:t>
      </w:r>
      <w:r w:rsidR="00EF5F2B">
        <w:rPr>
          <w:rFonts w:ascii="Times New Roman" w:hAnsi="Times New Roman" w:cs="Times New Roman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color w:val="auto"/>
          <w:sz w:val="28"/>
          <w:szCs w:val="28"/>
        </w:rPr>
        <w:t>т вкладк</w:t>
      </w:r>
      <w:r w:rsidR="00EF5F2B">
        <w:rPr>
          <w:rFonts w:ascii="Times New Roman" w:hAnsi="Times New Roman" w:cs="Times New Roman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F5F2B">
        <w:rPr>
          <w:rFonts w:ascii="Times New Roman" w:hAnsi="Times New Roman" w:cs="Times New Roman"/>
          <w:color w:val="auto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auto"/>
          <w:sz w:val="28"/>
          <w:szCs w:val="28"/>
        </w:rPr>
        <w:t>».</w:t>
      </w:r>
    </w:p>
    <w:p w14:paraId="3E13A7C6" w14:textId="15694ACD" w:rsidR="00EE4D47" w:rsidRDefault="004469DA" w:rsidP="00EF5F2B">
      <w:p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Код добавления сделок представлен на листинге </w:t>
      </w:r>
      <w:r w:rsidR="00EF5F2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EE4D47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36746E9" w14:textId="2C18011B" w:rsidR="00EF5F2B" w:rsidRDefault="00EF5F2B" w:rsidP="00EF5F2B">
      <w:p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796832A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comboBox1_SelectedIndexChanged(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2D6BE9C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1FF3C79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selectedState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comboBox1.SelectedItem.ToString();</w:t>
      </w:r>
    </w:p>
    <w:p w14:paraId="663BC477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// 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MessageBox.Show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selectedState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);</w:t>
      </w:r>
    </w:p>
    <w:p w14:paraId="1DECEB5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SqlDataReader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dr2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null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250C2CFD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new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$"SELECT * FROM Product WHERE Name=N'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selectedState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sqlConnection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5F269FF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lastRenderedPageBreak/>
        <w:t xml:space="preserve">            dr2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cmdSel.ExecuteReader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67D4314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527278F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while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(dr2.Read())</w:t>
      </w:r>
    </w:p>
    <w:p w14:paraId="0C98246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43B865F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textBox13.Text= dr2[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"Cost"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ToString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142DA96D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36C9808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6B53C0C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0716C1E6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cmdSel.Dispose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0F194BE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null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5882A5D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dr2.Close();</w:t>
      </w:r>
    </w:p>
    <w:p w14:paraId="2721857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4C0A2E4D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3D9F146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comboBox2_SelectedIndexChanged(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1ADF1B8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7C30990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selectedState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comboBox2.SelectedItem.ToString();</w:t>
      </w:r>
    </w:p>
    <w:p w14:paraId="6F6CAE1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int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value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375E7EF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int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.TryParse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string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.Join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selectedState.Where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(c =&gt;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char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.IsDigit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(c))),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out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value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3F38C96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// 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MessageBox.Show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value.ToString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());</w:t>
      </w:r>
    </w:p>
    <w:p w14:paraId="0092625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SqlDataReader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dr2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null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AD242E6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new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SqlCommand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$"SELECT * FROM 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Clients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 WHERE 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Id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='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{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value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}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'"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sqlConnection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3F5D2EFF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dr2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cmdSel.ExecuteReader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74E0CFE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6F93C7C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while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(dr2.Read())</w:t>
      </w:r>
    </w:p>
    <w:p w14:paraId="1364CE0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1D40B23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textBox14.Text = dr2[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Tel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ToString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5600DED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7A728EB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17D8DDF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75C71E8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cmdSel.Dispose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();</w:t>
      </w:r>
    </w:p>
    <w:p w14:paraId="72EAC87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cmdSel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null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3418F8F6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dr2.Close();</w:t>
      </w:r>
    </w:p>
    <w:p w14:paraId="3D13C1B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39FB8D3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0264EA2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textBox15_TextChanged(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74784B2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45E75D8D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 xml:space="preserve">//   </w:t>
      </w:r>
      <w:proofErr w:type="spellStart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MessageBox.Show</w:t>
      </w:r>
      <w:proofErr w:type="spellEnd"/>
      <w:r w:rsidRPr="00EF5F2B">
        <w:rPr>
          <w:rFonts w:ascii="Times New Roman" w:eastAsiaTheme="minorHAnsi" w:hAnsi="Times New Roman" w:cs="Times New Roman"/>
          <w:color w:val="008000"/>
          <w:sz w:val="28"/>
          <w:szCs w:val="28"/>
          <w:lang w:val="ru-BY" w:eastAsia="en-US"/>
        </w:rPr>
        <w:t>(textBox13.Text);</w:t>
      </w:r>
    </w:p>
    <w:p w14:paraId="57FCC0E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try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</w:p>
    <w:p w14:paraId="1681B0E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086CEE0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a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Convert.ToDouble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(textBox13.Text,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System.Globalization.CultureInfo.InvariantCulture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55F4676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lastRenderedPageBreak/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Convert.ToDouble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(textBox15.Text,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System.Globalization.CultureInfo.InvariantCulture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1C2F7A4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textBox16.Text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"Нажимая кнопку подтвердить заказ покупатель обязуется оплатить заказ на выбранный товар, на сумму: 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+ a * b +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Br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, 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+</w:t>
      </w:r>
    </w:p>
    <w:p w14:paraId="64723DBF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   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" а продавец обязуется 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дотсавить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 необходимый товар в течении 7 рабочих дней."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DB7A753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599AD3F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catch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(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Exception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</w:t>
      </w:r>
    </w:p>
    <w:p w14:paraId="23C1DEF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5F94048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textBox16.Text =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"Нажимая кнопку подтвердить заказ покупатель обязуется оплатить заказ на выбранный товар, на сумму: 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+ 0 +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Br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, 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+</w:t>
      </w:r>
    </w:p>
    <w:p w14:paraId="4C7E4B2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    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" а продавец обязуется </w:t>
      </w:r>
      <w:proofErr w:type="spellStart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дотсавить</w:t>
      </w:r>
      <w:proofErr w:type="spellEnd"/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 xml:space="preserve"> необходимый товар в течении 7 рабочих дней."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24158257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68360A6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2FEF45F2" w14:textId="7C3A50EE" w:rsidR="00EF5F2B" w:rsidRPr="00EF5F2B" w:rsidRDefault="00EF5F2B" w:rsidP="00EF5F2B">
      <w:p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23404644" w14:textId="08D8A267" w:rsidR="00EE4D47" w:rsidRDefault="00EE4D47" w:rsidP="00EE4D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F5F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сделок</w:t>
      </w:r>
    </w:p>
    <w:p w14:paraId="5AE11277" w14:textId="078E4BF5" w:rsidR="00E926AD" w:rsidRDefault="00E926AD" w:rsidP="00E92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4989E" w14:textId="36B8691D" w:rsidR="00E926AD" w:rsidRDefault="00E926AD" w:rsidP="00F963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EF5F2B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и клиентов реализован</w:t>
      </w:r>
      <w:r w:rsidR="00EF5F2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 помощью выпадающего списка.</w:t>
      </w:r>
    </w:p>
    <w:p w14:paraId="71F32596" w14:textId="333C0186" w:rsidR="00EF5F2B" w:rsidRDefault="00EF5F2B" w:rsidP="00EF5F2B">
      <w:p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 создания документов представлен на листинге 4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5BA55D24" w14:textId="1C5F6BDC" w:rsidR="00EF5F2B" w:rsidRDefault="00EF5F2B" w:rsidP="00F963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F028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button7_Click(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70B09BB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42523E1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post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textBox11.Text;</w:t>
      </w:r>
    </w:p>
    <w:p w14:paraId="6825531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tovar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comboBox1.Text;</w:t>
      </w:r>
    </w:p>
    <w:p w14:paraId="7AF0BB6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prise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0;</w:t>
      </w:r>
    </w:p>
    <w:p w14:paraId="0051F41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try</w:t>
      </w:r>
      <w:proofErr w:type="spellEnd"/>
    </w:p>
    <w:p w14:paraId="630D436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0EDFEA11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a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Convert.ToDouble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(textBox13.Text,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System.Globalization.CultureInfo.InvariantCulture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3F2344A6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Convert.ToDouble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(textBox15.Text,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System.Globalization.CultureInfo.InvariantCulture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);</w:t>
      </w:r>
    </w:p>
    <w:p w14:paraId="470D702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prise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a * b;</w:t>
      </w:r>
    </w:p>
    <w:p w14:paraId="6994EF9F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11B983F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catch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(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Exception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)</w:t>
      </w:r>
    </w:p>
    <w:p w14:paraId="1508BFCD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{</w:t>
      </w:r>
    </w:p>
    <w:p w14:paraId="0BB2D4DF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prise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0;</w:t>
      </w:r>
    </w:p>
    <w:p w14:paraId="669D27B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}</w:t>
      </w:r>
    </w:p>
    <w:p w14:paraId="360A1E0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</w:p>
    <w:p w14:paraId="3D2EDE5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amount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textBox15.Text;</w:t>
      </w:r>
    </w:p>
    <w:p w14:paraId="4A157E3C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String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pokup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comboBox2.Text;</w:t>
      </w:r>
    </w:p>
    <w:p w14:paraId="3598A59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3C14FA2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dataGridView3.Rows[0].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Cells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[0].Value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post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BCE814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lastRenderedPageBreak/>
        <w:t xml:space="preserve">            dataGridView3.Rows[0].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Cells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[1].Value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tovar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0C41DD4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dataGridView3.Rows[0].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Cells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[2].Value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amount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55D2C2E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dataGridView3.Rows[0].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Cells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[3].Value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prise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118B4CFE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dataGridView3.Rows[0].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Cells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[4].Value =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pokup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;</w:t>
      </w:r>
    </w:p>
    <w:p w14:paraId="28156D8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</w:t>
      </w:r>
    </w:p>
    <w:p w14:paraId="591802A0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tabControl1.SelectedTab = tabControl1.TabPages[</w:t>
      </w:r>
      <w:r w:rsidRPr="00EF5F2B">
        <w:rPr>
          <w:rFonts w:ascii="Times New Roman" w:eastAsiaTheme="minorHAnsi" w:hAnsi="Times New Roman" w:cs="Times New Roman"/>
          <w:color w:val="A31515"/>
          <w:sz w:val="28"/>
          <w:szCs w:val="28"/>
          <w:lang w:val="ru-BY" w:eastAsia="en-US"/>
        </w:rPr>
        <w:t>"TabPage4"</w:t>
      </w: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];</w:t>
      </w:r>
    </w:p>
    <w:p w14:paraId="0929968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1B7FBFA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0EE88659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printDocument1_PrintPage(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System.Drawing.Printing.PrintPageEventArgs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0976B08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295F7E6B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Bitmap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bmp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=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new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Bitmap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(dataGridView1.Size.Width + 10, dataGridView1.Size.Height + 10);</w:t>
      </w:r>
    </w:p>
    <w:p w14:paraId="4F819202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dataGridView1.DrawToBitmap(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bmp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, dataGridView1.Bounds);</w:t>
      </w:r>
    </w:p>
    <w:p w14:paraId="38CB26F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e.Graphics.DrawImage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(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bmp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, 0, 0);</w:t>
      </w:r>
    </w:p>
    <w:p w14:paraId="64A30CE6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5E32C9B7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</w:p>
    <w:p w14:paraId="5D715C7A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private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void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button8_Click(</w:t>
      </w:r>
      <w:proofErr w:type="spellStart"/>
      <w:r w:rsidRPr="00EF5F2B">
        <w:rPr>
          <w:rFonts w:ascii="Times New Roman" w:eastAsiaTheme="minorHAnsi" w:hAnsi="Times New Roman" w:cs="Times New Roman"/>
          <w:color w:val="0000FF"/>
          <w:sz w:val="28"/>
          <w:szCs w:val="28"/>
          <w:lang w:val="ru-BY" w:eastAsia="en-US"/>
        </w:rPr>
        <w:t>object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sender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, </w:t>
      </w:r>
      <w:proofErr w:type="spellStart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EventArgs</w:t>
      </w:r>
      <w:proofErr w:type="spellEnd"/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e)</w:t>
      </w:r>
    </w:p>
    <w:p w14:paraId="60F59CD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{</w:t>
      </w:r>
    </w:p>
    <w:p w14:paraId="498EF338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</w:t>
      </w:r>
    </w:p>
    <w:p w14:paraId="0C1582A4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    printDocument1.Print();</w:t>
      </w:r>
    </w:p>
    <w:p w14:paraId="30417225" w14:textId="77777777" w:rsidR="00EF5F2B" w:rsidRPr="00EF5F2B" w:rsidRDefault="00EF5F2B" w:rsidP="00EF5F2B">
      <w:pPr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    }</w:t>
      </w:r>
    </w:p>
    <w:p w14:paraId="13B98DA9" w14:textId="59C4C17E" w:rsidR="00EF5F2B" w:rsidRPr="00EF5F2B" w:rsidRDefault="00EF5F2B" w:rsidP="00EF5F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2B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 xml:space="preserve">    }</w:t>
      </w:r>
    </w:p>
    <w:p w14:paraId="56764073" w14:textId="52019766" w:rsidR="00EF5F2B" w:rsidRDefault="00EF5F2B" w:rsidP="00EF5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Создание документов</w:t>
      </w:r>
    </w:p>
    <w:p w14:paraId="4AC08334" w14:textId="77777777" w:rsidR="00EF5F2B" w:rsidRPr="00EE4D47" w:rsidRDefault="00EF5F2B" w:rsidP="00F963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974A49" w14:textId="6885AC6F" w:rsidR="00485D37" w:rsidRDefault="00DA6D33" w:rsidP="00DA6D3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848743B" w14:textId="5B378056" w:rsidR="008C78E8" w:rsidRPr="002C2D65" w:rsidRDefault="0021099B" w:rsidP="00485D3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Руководство пользователя</w:t>
      </w:r>
    </w:p>
    <w:p w14:paraId="7E9FC777" w14:textId="77777777" w:rsidR="0021099B" w:rsidRPr="002C2D65" w:rsidRDefault="0021099B" w:rsidP="0021099B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B40FF3" w14:textId="157EEA50" w:rsidR="009D1411" w:rsidRPr="002C2D65" w:rsidRDefault="00A54EA3" w:rsidP="009D1411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Разработанн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</w:rPr>
        <w:t>ая программа</w:t>
      </w:r>
      <w:r w:rsidR="009D1411"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предн</w:t>
      </w:r>
      <w:r w:rsidR="00DE3A13" w:rsidRPr="002C2D65">
        <w:rPr>
          <w:rFonts w:ascii="Times New Roman" w:eastAsia="Times New Roman" w:hAnsi="Times New Roman" w:cs="Times New Roman"/>
          <w:bCs/>
          <w:sz w:val="28"/>
          <w:szCs w:val="28"/>
        </w:rPr>
        <w:t>азначен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9D1411"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r w:rsidR="00397136">
        <w:rPr>
          <w:rFonts w:ascii="Times New Roman" w:eastAsia="Times New Roman" w:hAnsi="Times New Roman" w:cs="Times New Roman"/>
          <w:bCs/>
          <w:sz w:val="28"/>
          <w:szCs w:val="28"/>
        </w:rPr>
        <w:t>наглядного отображения данных о</w:t>
      </w:r>
      <w:r w:rsidR="004E2967">
        <w:rPr>
          <w:rFonts w:ascii="Times New Roman" w:eastAsia="Times New Roman" w:hAnsi="Times New Roman" w:cs="Times New Roman"/>
          <w:bCs/>
          <w:sz w:val="28"/>
          <w:szCs w:val="28"/>
        </w:rPr>
        <w:t>бо</w:t>
      </w:r>
      <w:r w:rsidR="00397136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всех</w:t>
      </w:r>
      <w:r w:rsidR="004E2967">
        <w:rPr>
          <w:rFonts w:ascii="Times New Roman" w:eastAsia="Times New Roman" w:hAnsi="Times New Roman" w:cs="Times New Roman"/>
          <w:bCs/>
          <w:sz w:val="28"/>
          <w:szCs w:val="28"/>
        </w:rPr>
        <w:t xml:space="preserve"> «единицах», фигурирующих 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</w:rPr>
        <w:t>в отделе сбыта</w:t>
      </w:r>
      <w:r w:rsidR="004E296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9D1411"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а также для </w:t>
      </w:r>
      <w:r w:rsidR="00EF5F2B">
        <w:rPr>
          <w:rFonts w:ascii="Times New Roman" w:eastAsia="Times New Roman" w:hAnsi="Times New Roman" w:cs="Times New Roman"/>
          <w:bCs/>
          <w:sz w:val="28"/>
          <w:szCs w:val="28"/>
        </w:rPr>
        <w:t>автоматизации создания сделок и печати накладных для покупателей</w:t>
      </w:r>
      <w:r w:rsidR="009D1411" w:rsidRPr="002C2D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D4B085" w14:textId="56DEE01B" w:rsidR="009D1411" w:rsidRDefault="009D1411" w:rsidP="009D1411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База данных </w:t>
      </w:r>
      <w:r w:rsidR="00742416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интегрирована в среду разработки </w:t>
      </w:r>
      <w:proofErr w:type="spellStart"/>
      <w:r w:rsidR="007424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VisualStudio</w:t>
      </w:r>
      <w:proofErr w:type="spellEnd"/>
      <w:r w:rsidR="007424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После успешного подключения можно читать, записывать, удалять и редактировать данные через</w:t>
      </w:r>
      <w:r w:rsidR="00E520BA"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42416">
        <w:rPr>
          <w:rFonts w:ascii="Times New Roman" w:eastAsia="Times New Roman" w:hAnsi="Times New Roman" w:cs="Times New Roman"/>
          <w:bCs/>
          <w:sz w:val="28"/>
          <w:szCs w:val="28"/>
        </w:rPr>
        <w:t>пользовательский интерфейс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742416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разработанный с помощью интерфейса программирования приложений - </w:t>
      </w:r>
      <w:proofErr w:type="spellStart"/>
      <w:r w:rsidR="007424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WindowsForms</w:t>
      </w:r>
      <w:proofErr w:type="spellEnd"/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CE2AD58" w14:textId="212E9B6B" w:rsidR="00AD6E57" w:rsidRDefault="00742416" w:rsidP="00086F85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Пользователю</w:t>
      </w:r>
      <w:r w:rsidR="00485D3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получения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доступа ко всем данным</w:t>
      </w:r>
      <w:r w:rsidR="00485D3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лишь перейти по одной из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вкладок</w:t>
      </w:r>
      <w:r w:rsidR="000407DD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83228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например</w:t>
      </w:r>
      <w:r w:rsidR="0083228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832281">
        <w:rPr>
          <w:rFonts w:ascii="Times New Roman" w:eastAsia="Times New Roman" w:hAnsi="Times New Roman" w:cs="Times New Roman"/>
          <w:bCs/>
          <w:sz w:val="28"/>
          <w:szCs w:val="28"/>
        </w:rPr>
        <w:t>если необходима информация о 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родуктах</w:t>
      </w:r>
      <w:r w:rsidR="00832281">
        <w:rPr>
          <w:rFonts w:ascii="Times New Roman" w:eastAsia="Times New Roman" w:hAnsi="Times New Roman" w:cs="Times New Roman"/>
          <w:bCs/>
          <w:sz w:val="28"/>
          <w:szCs w:val="28"/>
        </w:rPr>
        <w:t>, перейти на вкладку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Products</w:t>
      </w:r>
      <w:r w:rsidR="00832281">
        <w:rPr>
          <w:rFonts w:ascii="Times New Roman" w:eastAsia="Times New Roman" w:hAnsi="Times New Roman" w:cs="Times New Roman"/>
          <w:bCs/>
          <w:sz w:val="28"/>
          <w:szCs w:val="28"/>
        </w:rPr>
        <w:t xml:space="preserve">», 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 w:rsidR="0083228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BFC6CC0" w14:textId="77777777" w:rsidR="00832281" w:rsidRDefault="00832281" w:rsidP="00086F85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B946ED" w14:textId="7BB61FAB" w:rsidR="00832281" w:rsidRDefault="00742416" w:rsidP="0058329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C598C1" wp14:editId="0D11B76A">
            <wp:extent cx="5684520" cy="3741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80C3" w14:textId="3D536BAB" w:rsidR="00832281" w:rsidRDefault="00832281" w:rsidP="00086F85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DBD8D0" w14:textId="44D59965" w:rsidR="00832281" w:rsidRDefault="00832281" w:rsidP="00832281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742416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742416">
        <w:rPr>
          <w:rFonts w:ascii="Times New Roman" w:hAnsi="Times New Roman" w:cs="Times New Roman"/>
          <w:color w:val="auto"/>
          <w:sz w:val="28"/>
          <w:szCs w:val="28"/>
        </w:rPr>
        <w:t>Ассортимент выпускаемой продукции</w:t>
      </w:r>
    </w:p>
    <w:p w14:paraId="77CE0042" w14:textId="77777777" w:rsidR="00444718" w:rsidRPr="002C2D65" w:rsidRDefault="00444718" w:rsidP="00832281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4566134" w14:textId="21AB4165" w:rsidR="00832281" w:rsidRDefault="00832281" w:rsidP="0058329F">
      <w:pPr>
        <w:ind w:firstLine="567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  <w:r w:rsidRPr="0058329F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Если требуется узнать о клиентах, переходим на вкладку «</w:t>
      </w:r>
      <w:r w:rsidR="00742416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en-US"/>
        </w:rPr>
        <w:t>Clients</w:t>
      </w:r>
      <w:r w:rsidRPr="0058329F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», рисунок </w:t>
      </w:r>
      <w:r w:rsidR="00742416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en-US"/>
        </w:rPr>
        <w:t>7</w:t>
      </w:r>
      <w:r w:rsidRPr="0058329F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.</w:t>
      </w:r>
    </w:p>
    <w:p w14:paraId="41F89170" w14:textId="77777777" w:rsidR="00742416" w:rsidRPr="0058329F" w:rsidRDefault="00742416" w:rsidP="0058329F">
      <w:pPr>
        <w:ind w:firstLine="567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</w:pPr>
    </w:p>
    <w:p w14:paraId="779EC148" w14:textId="2DA8B274" w:rsidR="00444718" w:rsidRPr="002C2D65" w:rsidRDefault="00742416" w:rsidP="00AC0256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2E9CD" wp14:editId="751F32AB">
            <wp:extent cx="5013960" cy="3280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64" t="9032" r="55246" b="45386"/>
                    <a:stretch/>
                  </pic:blipFill>
                  <pic:spPr bwMode="auto">
                    <a:xfrm>
                      <a:off x="0" y="0"/>
                      <a:ext cx="5019013" cy="32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9CF89" w14:textId="77777777" w:rsidR="00444718" w:rsidRPr="002C2D65" w:rsidRDefault="00444718" w:rsidP="00444718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64B6F4C" w14:textId="0F101A2F" w:rsidR="00444718" w:rsidRDefault="00444718" w:rsidP="00444718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742416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Клиенты</w:t>
      </w:r>
    </w:p>
    <w:p w14:paraId="7D2BBF5A" w14:textId="1258D257" w:rsidR="00444718" w:rsidRDefault="00444718" w:rsidP="00444718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8D805CD" w14:textId="674BED70" w:rsidR="000772E1" w:rsidRDefault="00742416" w:rsidP="00444718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Для создания договора о поставке изделий</w:t>
      </w:r>
      <w:r w:rsidR="000772E1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перейти на вкладку</w:t>
      </w:r>
      <w:r w:rsidR="000772E1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Deals</w:t>
      </w:r>
      <w:r w:rsidR="000772E1">
        <w:rPr>
          <w:rFonts w:ascii="Times New Roman" w:eastAsia="Times New Roman" w:hAnsi="Times New Roman" w:cs="Times New Roman"/>
          <w:bCs/>
          <w:sz w:val="28"/>
          <w:szCs w:val="28"/>
        </w:rPr>
        <w:t xml:space="preserve">», 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  <w:r w:rsidR="000772E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A2BFF6" w14:textId="77777777" w:rsidR="00742416" w:rsidRDefault="00742416" w:rsidP="00444718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15075C" w14:textId="54BB0F7B" w:rsidR="000772E1" w:rsidRDefault="00A71903" w:rsidP="000772E1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74DC21E" wp14:editId="06A5504A">
            <wp:extent cx="4701540" cy="3061127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765" t="18277" r="50408" b="36786"/>
                    <a:stretch/>
                  </pic:blipFill>
                  <pic:spPr bwMode="auto">
                    <a:xfrm>
                      <a:off x="0" y="0"/>
                      <a:ext cx="4736078" cy="308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81CF3" w14:textId="77777777" w:rsidR="000772E1" w:rsidRPr="002C2D65" w:rsidRDefault="000772E1" w:rsidP="000772E1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D0B8FE4" w14:textId="4BC80229" w:rsidR="000772E1" w:rsidRDefault="000772E1" w:rsidP="000772E1">
      <w:pPr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742416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Pr="002C2D65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742416">
        <w:rPr>
          <w:rFonts w:ascii="Times New Roman" w:hAnsi="Times New Roman" w:cs="Times New Roman"/>
          <w:color w:val="auto"/>
          <w:sz w:val="28"/>
          <w:szCs w:val="28"/>
        </w:rPr>
        <w:t xml:space="preserve">Создание новой </w:t>
      </w:r>
      <w:r w:rsidR="00742416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делки</w:t>
      </w:r>
      <w:proofErr w:type="spellEnd"/>
    </w:p>
    <w:p w14:paraId="17078F66" w14:textId="0FF132CE" w:rsidR="000772E1" w:rsidRDefault="000772E1" w:rsidP="00444718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36D57D" w14:textId="19F988E5" w:rsidR="00EE4D47" w:rsidRDefault="00EE4D47" w:rsidP="00444718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добавления информации в каждую из таблиц, предусмотрена форма добавления.</w:t>
      </w:r>
    </w:p>
    <w:p w14:paraId="251CA4BC" w14:textId="69155C99" w:rsidR="00A63E53" w:rsidRPr="00A63E53" w:rsidRDefault="00201F6A" w:rsidP="00A63E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листе графической части</w:t>
      </w:r>
      <w:r w:rsidR="00A63E53">
        <w:rPr>
          <w:rFonts w:ascii="Times New Roman" w:eastAsia="Times New Roman" w:hAnsi="Times New Roman" w:cs="Times New Roman"/>
          <w:bCs/>
          <w:sz w:val="28"/>
          <w:szCs w:val="28"/>
        </w:rPr>
        <w:t xml:space="preserve"> (1)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представлена схема БД, отражающая таблицы с полями, включенные в таблицы поля, имеющие статус основного ключа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 поля, имеющие статус внешнего ключа, для организации связей между таблицами.</w:t>
      </w:r>
      <w:r w:rsidR="00A63E53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листе (2), представлена «Диаграмма последовательностей», </w:t>
      </w:r>
      <w:r w:rsidR="00A63E53" w:rsidRPr="00A63E53">
        <w:rPr>
          <w:rFonts w:ascii="Times New Roman" w:hAnsi="Times New Roman" w:cs="Times New Roman"/>
          <w:sz w:val="28"/>
          <w:szCs w:val="28"/>
        </w:rPr>
        <w:t>отражающая в динамике взаимодействие объектов информационной системы</w:t>
      </w:r>
      <w:r w:rsidR="00A63E53">
        <w:rPr>
          <w:rFonts w:ascii="Times New Roman" w:hAnsi="Times New Roman" w:cs="Times New Roman"/>
          <w:sz w:val="28"/>
          <w:szCs w:val="28"/>
        </w:rPr>
        <w:t xml:space="preserve">. На листе (3), представлена «Диаграмма состояний», </w:t>
      </w:r>
      <w:r w:rsidR="00A63E53" w:rsidRPr="00A63E53">
        <w:rPr>
          <w:rFonts w:ascii="Times New Roman" w:hAnsi="Times New Roman" w:cs="Times New Roman"/>
          <w:sz w:val="28"/>
          <w:szCs w:val="28"/>
        </w:rPr>
        <w:t>которая представляет интерфейс пользователя и содержит список внутренних действий, выполняемых моделируемыми элементами системы при нахождении их в том или ином состоянии.</w:t>
      </w:r>
    </w:p>
    <w:p w14:paraId="4A196CD2" w14:textId="22CE6F01" w:rsidR="009433D3" w:rsidRPr="000407DD" w:rsidRDefault="000407DD" w:rsidP="000407D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5F926" w14:textId="77777777" w:rsidR="00AD6E57" w:rsidRPr="002C2D65" w:rsidRDefault="00C1091E" w:rsidP="00C1091E">
      <w:pPr>
        <w:pStyle w:val="a4"/>
        <w:ind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123E29A" w14:textId="77777777" w:rsidR="00C1091E" w:rsidRPr="002C2D65" w:rsidRDefault="00C1091E" w:rsidP="00C1091E">
      <w:pPr>
        <w:pStyle w:val="a4"/>
        <w:ind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8DF79" w14:textId="0C47A427" w:rsidR="00C1091E" w:rsidRPr="002C2D65" w:rsidRDefault="00C1091E" w:rsidP="00C1091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Исходя из заданной цели курсового проекта, была разработана база данных «</w:t>
      </w:r>
      <w:proofErr w:type="spellStart"/>
      <w:r w:rsidR="00A719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FactoryDB</w:t>
      </w:r>
      <w:proofErr w:type="spellEnd"/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» с использованием программного продукта MySQL и языка программирования </w:t>
      </w:r>
      <w:r w:rsidR="00A719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C#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. В данной базе данных производится добавление и удаление </w:t>
      </w:r>
      <w:r w:rsidR="00086F85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информации о </w:t>
      </w:r>
      <w:r w:rsidR="00737760">
        <w:rPr>
          <w:rFonts w:ascii="Times New Roman" w:eastAsia="Times New Roman" w:hAnsi="Times New Roman" w:cs="Times New Roman"/>
          <w:bCs/>
          <w:sz w:val="28"/>
          <w:szCs w:val="28"/>
        </w:rPr>
        <w:t>покупателях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73776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поставщиках</w:t>
      </w:r>
      <w:r w:rsidR="00A719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737760">
        <w:rPr>
          <w:rFonts w:ascii="Times New Roman" w:eastAsia="Times New Roman" w:hAnsi="Times New Roman" w:cs="Times New Roman"/>
          <w:bCs/>
          <w:sz w:val="28"/>
          <w:szCs w:val="28"/>
        </w:rPr>
        <w:t xml:space="preserve">и товарах на </w:t>
      </w:r>
      <w:r w:rsidR="00A71903">
        <w:rPr>
          <w:rFonts w:ascii="Times New Roman" w:eastAsia="Times New Roman" w:hAnsi="Times New Roman" w:cs="Times New Roman"/>
          <w:bCs/>
          <w:sz w:val="28"/>
          <w:szCs w:val="28"/>
        </w:rPr>
        <w:t>заводе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7620145" w14:textId="4B339456" w:rsidR="00C1091E" w:rsidRPr="002C2D65" w:rsidRDefault="00C1091E" w:rsidP="00C1091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Была освоена актуальность темы, поставлены цели и задачи; дано назначение </w:t>
      </w:r>
      <w:r w:rsidR="00A71903">
        <w:rPr>
          <w:rFonts w:ascii="Times New Roman" w:eastAsia="Times New Roman" w:hAnsi="Times New Roman" w:cs="Times New Roman"/>
          <w:bCs/>
          <w:sz w:val="28"/>
          <w:szCs w:val="28"/>
        </w:rPr>
        <w:t>приложения</w:t>
      </w: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5D790FB" w14:textId="77777777" w:rsidR="00C1091E" w:rsidRPr="002C2D65" w:rsidRDefault="00C1091E" w:rsidP="00C1091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Выбраны, обоснованы и кратко описаны средства программирования; описано требуемое оборудование и программное обеспечение.</w:t>
      </w:r>
    </w:p>
    <w:p w14:paraId="09E1A9A8" w14:textId="4CE76517" w:rsidR="00C1091E" w:rsidRPr="002C2D65" w:rsidRDefault="00C1091E" w:rsidP="00C1091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Дано описание программы и логики, записанной в нее; представлен алгоритм решения.</w:t>
      </w:r>
    </w:p>
    <w:p w14:paraId="3136358C" w14:textId="505F4DDB" w:rsidR="00C1091E" w:rsidRDefault="00C1091E" w:rsidP="00C1091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bCs/>
          <w:sz w:val="28"/>
          <w:szCs w:val="28"/>
        </w:rPr>
        <w:t>Получены результаты работы программы с таблицей входных и выходных данных, а также с изображениями окон программы.</w:t>
      </w:r>
    </w:p>
    <w:p w14:paraId="7D1C85B1" w14:textId="35778716" w:rsidR="00201F6A" w:rsidRPr="002C2D65" w:rsidRDefault="00201F6A" w:rsidP="00C1091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графической части курсового проекта разработаны «Диаграмма сущность-связь», «Диаграмма последовательностей», «Диаграмма состояний».</w:t>
      </w:r>
    </w:p>
    <w:p w14:paraId="0B10368C" w14:textId="3A6C4E29" w:rsidR="00086F85" w:rsidRPr="00264484" w:rsidRDefault="00264484" w:rsidP="0026448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DF910A" w14:textId="04D4909A" w:rsidR="00A61965" w:rsidRPr="002C2D65" w:rsidRDefault="00A61965" w:rsidP="00A61965">
      <w:pPr>
        <w:pStyle w:val="a4"/>
        <w:ind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D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41CC1E73" w14:textId="77777777" w:rsidR="00A61965" w:rsidRPr="002C2D65" w:rsidRDefault="00A61965" w:rsidP="00A61965">
      <w:pPr>
        <w:pStyle w:val="a4"/>
        <w:ind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4D802" w14:textId="79752518" w:rsidR="002C2D65" w:rsidRPr="002C2D65" w:rsidRDefault="002C2D65" w:rsidP="00086F8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sz w:val="28"/>
          <w:szCs w:val="28"/>
        </w:rPr>
        <w:t>1</w:t>
      </w:r>
      <w:r w:rsidR="00086F8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 Руководство по 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– 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F111F3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.11.20</w:t>
      </w:r>
      <w:r w:rsidR="00F111F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– Режим доступа: https://proklondike.net/books/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/manual.html</w:t>
      </w:r>
    </w:p>
    <w:p w14:paraId="461F7BCC" w14:textId="09FE4166" w:rsidR="002C2D65" w:rsidRPr="002C2D65" w:rsidRDefault="002C2D65" w:rsidP="00086F8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sz w:val="28"/>
          <w:szCs w:val="28"/>
        </w:rPr>
        <w:t>2</w:t>
      </w:r>
      <w:r w:rsidR="00086F8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 Руководство по работе с базами данных. [Электронный ресурс] – </w:t>
      </w:r>
      <w:r w:rsidR="00F111F3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.1</w:t>
      </w:r>
      <w:r w:rsidR="00F111F3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 – Режим доступа: http://docplayer.ru/47935171-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abota-s-bazami-dannyh.html</w:t>
      </w:r>
    </w:p>
    <w:p w14:paraId="40DD2E5B" w14:textId="77EE098D" w:rsidR="002C2D65" w:rsidRPr="002C2D65" w:rsidRDefault="002C2D65" w:rsidP="00086F8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sz w:val="28"/>
          <w:szCs w:val="28"/>
        </w:rPr>
        <w:t>3</w:t>
      </w:r>
      <w:r w:rsidR="00086F8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11F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сновы работы с </w:t>
      </w:r>
      <w:proofErr w:type="spellStart"/>
      <w:proofErr w:type="gramStart"/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Pr="002C2D6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 – 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.1</w:t>
      </w:r>
      <w:r w:rsidR="0006396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 – Режим доступа: https://web-programming.com.ua/osnovy-raboty-s-</w:t>
      </w:r>
      <w:proofErr w:type="spellStart"/>
      <w:r w:rsidR="000A1291">
        <w:rPr>
          <w:rFonts w:ascii="Times New Roman" w:eastAsia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2C2D6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24490DD" w14:textId="5A0DE783" w:rsidR="00A36C99" w:rsidRPr="00063960" w:rsidRDefault="002C2D65" w:rsidP="0006396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C2D65">
        <w:rPr>
          <w:rFonts w:ascii="Times New Roman" w:eastAsia="Times New Roman" w:hAnsi="Times New Roman" w:cs="Times New Roman"/>
          <w:sz w:val="28"/>
          <w:szCs w:val="28"/>
        </w:rPr>
        <w:t>4</w:t>
      </w:r>
      <w:r w:rsidR="00086F8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 СТП СМК </w:t>
      </w:r>
      <w:proofErr w:type="gramStart"/>
      <w:r w:rsidR="00F31E69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1E69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.3 – 0</w:t>
      </w:r>
      <w:r w:rsidR="00C07D8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C07D88"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End"/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 Общие требования и правила оформления учебных текстовых документов</w:t>
      </w:r>
      <w:r w:rsidR="00D37C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B27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Могилев:</w:t>
      </w:r>
      <w:r w:rsidR="00D37C55">
        <w:rPr>
          <w:rFonts w:ascii="Times New Roman" w:eastAsia="Times New Roman" w:hAnsi="Times New Roman" w:cs="Times New Roman"/>
          <w:sz w:val="28"/>
          <w:szCs w:val="28"/>
        </w:rPr>
        <w:t xml:space="preserve"> МГУП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, 20</w:t>
      </w:r>
      <w:r w:rsidR="007B27D0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>. – 4</w:t>
      </w:r>
      <w:r w:rsidR="007B27D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C2D6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</w:p>
    <w:sectPr w:rsidR="00A36C99" w:rsidRPr="00063960" w:rsidSect="00F82BC7">
      <w:footerReference w:type="default" r:id="rId16"/>
      <w:pgSz w:w="11906" w:h="16838"/>
      <w:pgMar w:top="1134" w:right="567" w:bottom="1134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B2F5" w14:textId="77777777" w:rsidR="008561EE" w:rsidRDefault="008561EE" w:rsidP="00F82BC7">
      <w:r>
        <w:separator/>
      </w:r>
    </w:p>
  </w:endnote>
  <w:endnote w:type="continuationSeparator" w:id="0">
    <w:p w14:paraId="6FAA00BB" w14:textId="77777777" w:rsidR="008561EE" w:rsidRDefault="008561EE" w:rsidP="00F8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617739"/>
      <w:docPartObj>
        <w:docPartGallery w:val="Page Numbers (Bottom of Page)"/>
        <w:docPartUnique/>
      </w:docPartObj>
    </w:sdtPr>
    <w:sdtContent>
      <w:p w14:paraId="3633CA04" w14:textId="78F74D66" w:rsidR="009D3888" w:rsidRDefault="002D06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DC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BD9D54A" w14:textId="77777777" w:rsidR="009D3888" w:rsidRDefault="009D38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A2B8" w14:textId="77777777" w:rsidR="008561EE" w:rsidRDefault="008561EE" w:rsidP="00F82BC7">
      <w:r>
        <w:separator/>
      </w:r>
    </w:p>
  </w:footnote>
  <w:footnote w:type="continuationSeparator" w:id="0">
    <w:p w14:paraId="17AF8EFA" w14:textId="77777777" w:rsidR="008561EE" w:rsidRDefault="008561EE" w:rsidP="00F8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141C9"/>
    <w:multiLevelType w:val="multilevel"/>
    <w:tmpl w:val="E9A4E5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463F19"/>
    <w:multiLevelType w:val="multilevel"/>
    <w:tmpl w:val="E5BAC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71188957">
    <w:abstractNumId w:val="0"/>
  </w:num>
  <w:num w:numId="2" w16cid:durableId="28057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67"/>
    <w:rsid w:val="0000237C"/>
    <w:rsid w:val="00010C18"/>
    <w:rsid w:val="0001129C"/>
    <w:rsid w:val="0001141D"/>
    <w:rsid w:val="00021F3A"/>
    <w:rsid w:val="00026463"/>
    <w:rsid w:val="0003606D"/>
    <w:rsid w:val="000407DD"/>
    <w:rsid w:val="000537FF"/>
    <w:rsid w:val="00060A5A"/>
    <w:rsid w:val="00063960"/>
    <w:rsid w:val="00065CF6"/>
    <w:rsid w:val="00066D74"/>
    <w:rsid w:val="0006722E"/>
    <w:rsid w:val="00072125"/>
    <w:rsid w:val="00075F5B"/>
    <w:rsid w:val="000772E1"/>
    <w:rsid w:val="000828B3"/>
    <w:rsid w:val="00086F85"/>
    <w:rsid w:val="000877CE"/>
    <w:rsid w:val="00094C9F"/>
    <w:rsid w:val="000A1291"/>
    <w:rsid w:val="000A29F9"/>
    <w:rsid w:val="000A5FA1"/>
    <w:rsid w:val="000A7312"/>
    <w:rsid w:val="000B4184"/>
    <w:rsid w:val="000E27A6"/>
    <w:rsid w:val="000E4D7D"/>
    <w:rsid w:val="000E65FF"/>
    <w:rsid w:val="000E6F2F"/>
    <w:rsid w:val="000F1730"/>
    <w:rsid w:val="001109ED"/>
    <w:rsid w:val="00116973"/>
    <w:rsid w:val="00121DF7"/>
    <w:rsid w:val="00127247"/>
    <w:rsid w:val="0014146D"/>
    <w:rsid w:val="0016403C"/>
    <w:rsid w:val="00164680"/>
    <w:rsid w:val="00165090"/>
    <w:rsid w:val="001765E5"/>
    <w:rsid w:val="00177FBA"/>
    <w:rsid w:val="00182948"/>
    <w:rsid w:val="00183418"/>
    <w:rsid w:val="00197EC9"/>
    <w:rsid w:val="001A506E"/>
    <w:rsid w:val="001A5505"/>
    <w:rsid w:val="001C748F"/>
    <w:rsid w:val="001E1AE8"/>
    <w:rsid w:val="001E2E4F"/>
    <w:rsid w:val="001E4B10"/>
    <w:rsid w:val="001F1C0A"/>
    <w:rsid w:val="002007F5"/>
    <w:rsid w:val="00201F6A"/>
    <w:rsid w:val="00203410"/>
    <w:rsid w:val="0021099B"/>
    <w:rsid w:val="0021416C"/>
    <w:rsid w:val="002145B0"/>
    <w:rsid w:val="00230597"/>
    <w:rsid w:val="0023378C"/>
    <w:rsid w:val="00246D50"/>
    <w:rsid w:val="00247125"/>
    <w:rsid w:val="00252367"/>
    <w:rsid w:val="00254CDC"/>
    <w:rsid w:val="00264484"/>
    <w:rsid w:val="00267B1A"/>
    <w:rsid w:val="0027127E"/>
    <w:rsid w:val="00286F0D"/>
    <w:rsid w:val="00290AB7"/>
    <w:rsid w:val="002B16EC"/>
    <w:rsid w:val="002B398E"/>
    <w:rsid w:val="002C2D65"/>
    <w:rsid w:val="002C69D5"/>
    <w:rsid w:val="002D060A"/>
    <w:rsid w:val="002E3055"/>
    <w:rsid w:val="00301BA8"/>
    <w:rsid w:val="00301D81"/>
    <w:rsid w:val="0035136D"/>
    <w:rsid w:val="00351F19"/>
    <w:rsid w:val="0035283A"/>
    <w:rsid w:val="00352E65"/>
    <w:rsid w:val="00353A52"/>
    <w:rsid w:val="00356825"/>
    <w:rsid w:val="0037251C"/>
    <w:rsid w:val="00377A92"/>
    <w:rsid w:val="00391DD8"/>
    <w:rsid w:val="00397136"/>
    <w:rsid w:val="003976B5"/>
    <w:rsid w:val="00397739"/>
    <w:rsid w:val="003A2FB8"/>
    <w:rsid w:val="003A4110"/>
    <w:rsid w:val="003C2367"/>
    <w:rsid w:val="003C6860"/>
    <w:rsid w:val="003D0E76"/>
    <w:rsid w:val="003F2C72"/>
    <w:rsid w:val="00426B46"/>
    <w:rsid w:val="00430F46"/>
    <w:rsid w:val="0043224D"/>
    <w:rsid w:val="004365B8"/>
    <w:rsid w:val="00443BBC"/>
    <w:rsid w:val="00444244"/>
    <w:rsid w:val="00444718"/>
    <w:rsid w:val="004469DA"/>
    <w:rsid w:val="00461411"/>
    <w:rsid w:val="0047561D"/>
    <w:rsid w:val="00477F46"/>
    <w:rsid w:val="00485D37"/>
    <w:rsid w:val="00486302"/>
    <w:rsid w:val="00492E53"/>
    <w:rsid w:val="004C4A42"/>
    <w:rsid w:val="004D1783"/>
    <w:rsid w:val="004E2967"/>
    <w:rsid w:val="004E5766"/>
    <w:rsid w:val="004F2C2B"/>
    <w:rsid w:val="0050606F"/>
    <w:rsid w:val="00506C09"/>
    <w:rsid w:val="00512B21"/>
    <w:rsid w:val="00512E31"/>
    <w:rsid w:val="00516C63"/>
    <w:rsid w:val="005444E5"/>
    <w:rsid w:val="0054634B"/>
    <w:rsid w:val="00563DCB"/>
    <w:rsid w:val="00573F68"/>
    <w:rsid w:val="0058329F"/>
    <w:rsid w:val="00586F16"/>
    <w:rsid w:val="005A660A"/>
    <w:rsid w:val="005E1DB1"/>
    <w:rsid w:val="005E3873"/>
    <w:rsid w:val="005E6646"/>
    <w:rsid w:val="005F63C6"/>
    <w:rsid w:val="005F724E"/>
    <w:rsid w:val="00604C29"/>
    <w:rsid w:val="00606EA2"/>
    <w:rsid w:val="00613062"/>
    <w:rsid w:val="006369AB"/>
    <w:rsid w:val="00646154"/>
    <w:rsid w:val="0065356D"/>
    <w:rsid w:val="00653D3F"/>
    <w:rsid w:val="00654806"/>
    <w:rsid w:val="00657A38"/>
    <w:rsid w:val="0067561E"/>
    <w:rsid w:val="00676482"/>
    <w:rsid w:val="0067681B"/>
    <w:rsid w:val="00680B90"/>
    <w:rsid w:val="00685CAE"/>
    <w:rsid w:val="006944AC"/>
    <w:rsid w:val="00697008"/>
    <w:rsid w:val="006B2DB2"/>
    <w:rsid w:val="006D46CC"/>
    <w:rsid w:val="006D6FE5"/>
    <w:rsid w:val="006F5618"/>
    <w:rsid w:val="00700CFA"/>
    <w:rsid w:val="00704B70"/>
    <w:rsid w:val="007163E2"/>
    <w:rsid w:val="00721AE0"/>
    <w:rsid w:val="00737760"/>
    <w:rsid w:val="00740B9E"/>
    <w:rsid w:val="00742416"/>
    <w:rsid w:val="00743D37"/>
    <w:rsid w:val="00753BA5"/>
    <w:rsid w:val="00762677"/>
    <w:rsid w:val="007667C1"/>
    <w:rsid w:val="007702A7"/>
    <w:rsid w:val="00770A38"/>
    <w:rsid w:val="0077669D"/>
    <w:rsid w:val="007850F9"/>
    <w:rsid w:val="007863FF"/>
    <w:rsid w:val="00797663"/>
    <w:rsid w:val="007977F4"/>
    <w:rsid w:val="007A1179"/>
    <w:rsid w:val="007A1D06"/>
    <w:rsid w:val="007A29F0"/>
    <w:rsid w:val="007B27D0"/>
    <w:rsid w:val="007C06F7"/>
    <w:rsid w:val="007C1CF4"/>
    <w:rsid w:val="007D5791"/>
    <w:rsid w:val="007D7888"/>
    <w:rsid w:val="007E0C18"/>
    <w:rsid w:val="007E1B51"/>
    <w:rsid w:val="007E3289"/>
    <w:rsid w:val="00803BAA"/>
    <w:rsid w:val="008160FC"/>
    <w:rsid w:val="00832281"/>
    <w:rsid w:val="00850BAF"/>
    <w:rsid w:val="008561EE"/>
    <w:rsid w:val="00886D70"/>
    <w:rsid w:val="00890A3A"/>
    <w:rsid w:val="008967D0"/>
    <w:rsid w:val="008A4330"/>
    <w:rsid w:val="008A46DE"/>
    <w:rsid w:val="008A661E"/>
    <w:rsid w:val="008A74F8"/>
    <w:rsid w:val="008B0083"/>
    <w:rsid w:val="008C2B6F"/>
    <w:rsid w:val="008C4F42"/>
    <w:rsid w:val="008C78E8"/>
    <w:rsid w:val="008D270A"/>
    <w:rsid w:val="008D641C"/>
    <w:rsid w:val="008F4710"/>
    <w:rsid w:val="00915F18"/>
    <w:rsid w:val="00922361"/>
    <w:rsid w:val="009302D6"/>
    <w:rsid w:val="00931116"/>
    <w:rsid w:val="009433D3"/>
    <w:rsid w:val="00945AD6"/>
    <w:rsid w:val="00955158"/>
    <w:rsid w:val="00961B93"/>
    <w:rsid w:val="00961EA4"/>
    <w:rsid w:val="00970715"/>
    <w:rsid w:val="0097342B"/>
    <w:rsid w:val="0099105E"/>
    <w:rsid w:val="0099464E"/>
    <w:rsid w:val="009A20FB"/>
    <w:rsid w:val="009A7F25"/>
    <w:rsid w:val="009B479C"/>
    <w:rsid w:val="009B7723"/>
    <w:rsid w:val="009C0E09"/>
    <w:rsid w:val="009C20D4"/>
    <w:rsid w:val="009C38EE"/>
    <w:rsid w:val="009D1411"/>
    <w:rsid w:val="009D3888"/>
    <w:rsid w:val="009F5EAF"/>
    <w:rsid w:val="00A0132A"/>
    <w:rsid w:val="00A22893"/>
    <w:rsid w:val="00A25BB0"/>
    <w:rsid w:val="00A2609E"/>
    <w:rsid w:val="00A36C99"/>
    <w:rsid w:val="00A37088"/>
    <w:rsid w:val="00A438ED"/>
    <w:rsid w:val="00A45E34"/>
    <w:rsid w:val="00A502CC"/>
    <w:rsid w:val="00A52A5F"/>
    <w:rsid w:val="00A54EA3"/>
    <w:rsid w:val="00A61965"/>
    <w:rsid w:val="00A63E53"/>
    <w:rsid w:val="00A64BB3"/>
    <w:rsid w:val="00A703A0"/>
    <w:rsid w:val="00A71903"/>
    <w:rsid w:val="00A71A7E"/>
    <w:rsid w:val="00A75FBF"/>
    <w:rsid w:val="00A80C91"/>
    <w:rsid w:val="00A815FE"/>
    <w:rsid w:val="00AA6DD9"/>
    <w:rsid w:val="00AB2C7F"/>
    <w:rsid w:val="00AB43B7"/>
    <w:rsid w:val="00AC0256"/>
    <w:rsid w:val="00AC44E6"/>
    <w:rsid w:val="00AC499D"/>
    <w:rsid w:val="00AD0BC6"/>
    <w:rsid w:val="00AD693D"/>
    <w:rsid w:val="00AD6E57"/>
    <w:rsid w:val="00AE7CC8"/>
    <w:rsid w:val="00AE7E38"/>
    <w:rsid w:val="00AE7EF7"/>
    <w:rsid w:val="00B06E86"/>
    <w:rsid w:val="00B22DD4"/>
    <w:rsid w:val="00B24C1C"/>
    <w:rsid w:val="00B260E0"/>
    <w:rsid w:val="00B33E72"/>
    <w:rsid w:val="00B36515"/>
    <w:rsid w:val="00B45266"/>
    <w:rsid w:val="00B457CF"/>
    <w:rsid w:val="00B54ACF"/>
    <w:rsid w:val="00B623C2"/>
    <w:rsid w:val="00B624AD"/>
    <w:rsid w:val="00B62E26"/>
    <w:rsid w:val="00B650CE"/>
    <w:rsid w:val="00B70837"/>
    <w:rsid w:val="00B8517F"/>
    <w:rsid w:val="00BA53CF"/>
    <w:rsid w:val="00BB0980"/>
    <w:rsid w:val="00BC41AE"/>
    <w:rsid w:val="00BD6DB4"/>
    <w:rsid w:val="00BE2411"/>
    <w:rsid w:val="00C0036A"/>
    <w:rsid w:val="00C0468E"/>
    <w:rsid w:val="00C04E5F"/>
    <w:rsid w:val="00C055FE"/>
    <w:rsid w:val="00C07D88"/>
    <w:rsid w:val="00C1091E"/>
    <w:rsid w:val="00C218CC"/>
    <w:rsid w:val="00C2300A"/>
    <w:rsid w:val="00C40BD9"/>
    <w:rsid w:val="00C6091A"/>
    <w:rsid w:val="00C641B9"/>
    <w:rsid w:val="00C75695"/>
    <w:rsid w:val="00C873C0"/>
    <w:rsid w:val="00CA59EC"/>
    <w:rsid w:val="00CC6AEB"/>
    <w:rsid w:val="00CD2464"/>
    <w:rsid w:val="00CD4716"/>
    <w:rsid w:val="00CD4CDC"/>
    <w:rsid w:val="00CE1497"/>
    <w:rsid w:val="00CF0622"/>
    <w:rsid w:val="00D0289D"/>
    <w:rsid w:val="00D04825"/>
    <w:rsid w:val="00D149FE"/>
    <w:rsid w:val="00D155BD"/>
    <w:rsid w:val="00D21CC3"/>
    <w:rsid w:val="00D21E00"/>
    <w:rsid w:val="00D21E33"/>
    <w:rsid w:val="00D26076"/>
    <w:rsid w:val="00D302F8"/>
    <w:rsid w:val="00D37C55"/>
    <w:rsid w:val="00D402E0"/>
    <w:rsid w:val="00D4532E"/>
    <w:rsid w:val="00D51352"/>
    <w:rsid w:val="00D51BBA"/>
    <w:rsid w:val="00D52C20"/>
    <w:rsid w:val="00D53522"/>
    <w:rsid w:val="00D60338"/>
    <w:rsid w:val="00D748F8"/>
    <w:rsid w:val="00D80214"/>
    <w:rsid w:val="00D936C2"/>
    <w:rsid w:val="00DA0556"/>
    <w:rsid w:val="00DA07EB"/>
    <w:rsid w:val="00DA5938"/>
    <w:rsid w:val="00DA6D33"/>
    <w:rsid w:val="00DD2150"/>
    <w:rsid w:val="00DE17C7"/>
    <w:rsid w:val="00DE3A13"/>
    <w:rsid w:val="00DE6411"/>
    <w:rsid w:val="00DE6C84"/>
    <w:rsid w:val="00DF43B1"/>
    <w:rsid w:val="00DF4CD5"/>
    <w:rsid w:val="00DF7FEA"/>
    <w:rsid w:val="00E000E4"/>
    <w:rsid w:val="00E008CC"/>
    <w:rsid w:val="00E03C52"/>
    <w:rsid w:val="00E078C8"/>
    <w:rsid w:val="00E103F5"/>
    <w:rsid w:val="00E13FF0"/>
    <w:rsid w:val="00E16953"/>
    <w:rsid w:val="00E216AB"/>
    <w:rsid w:val="00E40CF7"/>
    <w:rsid w:val="00E46E65"/>
    <w:rsid w:val="00E520BA"/>
    <w:rsid w:val="00E546B3"/>
    <w:rsid w:val="00E57EFE"/>
    <w:rsid w:val="00E63A41"/>
    <w:rsid w:val="00E67B02"/>
    <w:rsid w:val="00E90113"/>
    <w:rsid w:val="00E926AD"/>
    <w:rsid w:val="00EA0EA4"/>
    <w:rsid w:val="00EA1E5C"/>
    <w:rsid w:val="00EA6D39"/>
    <w:rsid w:val="00EB4482"/>
    <w:rsid w:val="00EB79FE"/>
    <w:rsid w:val="00EC34F9"/>
    <w:rsid w:val="00ED1B71"/>
    <w:rsid w:val="00ED7FB0"/>
    <w:rsid w:val="00EE4D47"/>
    <w:rsid w:val="00EE66F2"/>
    <w:rsid w:val="00EF2943"/>
    <w:rsid w:val="00EF32CB"/>
    <w:rsid w:val="00EF5F2B"/>
    <w:rsid w:val="00F02653"/>
    <w:rsid w:val="00F036DF"/>
    <w:rsid w:val="00F111F3"/>
    <w:rsid w:val="00F11A80"/>
    <w:rsid w:val="00F16F68"/>
    <w:rsid w:val="00F2756F"/>
    <w:rsid w:val="00F31E69"/>
    <w:rsid w:val="00F57E1B"/>
    <w:rsid w:val="00F6660B"/>
    <w:rsid w:val="00F67342"/>
    <w:rsid w:val="00F67C90"/>
    <w:rsid w:val="00F7058D"/>
    <w:rsid w:val="00F720F8"/>
    <w:rsid w:val="00F7490E"/>
    <w:rsid w:val="00F80A11"/>
    <w:rsid w:val="00F82BC7"/>
    <w:rsid w:val="00F83E95"/>
    <w:rsid w:val="00F95E22"/>
    <w:rsid w:val="00F9634E"/>
    <w:rsid w:val="00FC764C"/>
    <w:rsid w:val="00FE1CED"/>
    <w:rsid w:val="00FE1E71"/>
    <w:rsid w:val="00FE3A60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5196"/>
  <w15:docId w15:val="{66DFCA65-8545-4AC4-851D-936CD0B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F5F2B"/>
    <w:pP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672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AE7C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82BC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82BC7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82B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2BC7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365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65B8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1109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70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B7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c">
    <w:name w:val="Emphasis"/>
    <w:basedOn w:val="a0"/>
    <w:uiPriority w:val="20"/>
    <w:qFormat/>
    <w:rsid w:val="00C04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Kursac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EE55-6627-4D96-A185-0DC9E3D0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Kursach.dotx</Template>
  <TotalTime>280</TotalTime>
  <Pages>18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Олег Васечко</cp:lastModifiedBy>
  <cp:revision>34</cp:revision>
  <dcterms:created xsi:type="dcterms:W3CDTF">2021-11-27T16:56:00Z</dcterms:created>
  <dcterms:modified xsi:type="dcterms:W3CDTF">2022-11-25T20:41:00Z</dcterms:modified>
</cp:coreProperties>
</file>